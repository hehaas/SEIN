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5122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2"/>
        <w:gridCol w:w="5749"/>
      </w:tblGrid>
      <w:tr w:rsidR="00C53BFF" w:rsidRPr="00C53BFF" w14:paraId="256C5591" w14:textId="77777777" w:rsidTr="00B717E2">
        <w:tc>
          <w:tcPr>
            <w:tcW w:w="5000" w:type="pct"/>
            <w:gridSpan w:val="2"/>
          </w:tcPr>
          <w:p w14:paraId="5DE7EC97" w14:textId="2C410AF7" w:rsidR="00E26C7B" w:rsidRPr="00C53BFF" w:rsidRDefault="00E26C7B" w:rsidP="00CF5264">
            <w:pPr>
              <w:pStyle w:val="Default"/>
              <w:spacing w:line="300" w:lineRule="exact"/>
              <w:jc w:val="center"/>
              <w:rPr>
                <w:b/>
                <w:bCs/>
                <w:color w:val="auto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0" w:name="_GoBack"/>
            <w:bookmarkEnd w:id="0"/>
          </w:p>
        </w:tc>
      </w:tr>
      <w:tr w:rsidR="00E26C7B" w:rsidRPr="00C53BFF" w14:paraId="5A8F5C94" w14:textId="77777777" w:rsidTr="00B717E2">
        <w:tc>
          <w:tcPr>
            <w:tcW w:w="1906" w:type="pct"/>
          </w:tcPr>
          <w:p w14:paraId="17B43F44" w14:textId="564E7DD8" w:rsidR="00E26C7B" w:rsidRPr="00C53BFF" w:rsidRDefault="00E26C7B" w:rsidP="00CF5264"/>
        </w:tc>
        <w:tc>
          <w:tcPr>
            <w:tcW w:w="3094" w:type="pct"/>
          </w:tcPr>
          <w:p w14:paraId="194A82F9" w14:textId="77777777" w:rsidR="00E26C7B" w:rsidRPr="00C53BFF" w:rsidRDefault="00E26C7B" w:rsidP="00CF526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48DF769A" w14:textId="77777777" w:rsidR="0068237B" w:rsidRPr="00081DEB" w:rsidRDefault="00081DEB" w:rsidP="0068237B">
      <w:pPr>
        <w:tabs>
          <w:tab w:val="left" w:pos="4860"/>
        </w:tabs>
        <w:jc w:val="right"/>
        <w:rPr>
          <w:rFonts w:cs="Arial"/>
          <w:sz w:val="10"/>
          <w:szCs w:val="10"/>
        </w:rPr>
      </w:pPr>
      <w:r>
        <w:rPr>
          <w:rFonts w:cs="Arial"/>
          <w:sz w:val="10"/>
          <w:szCs w:val="10"/>
        </w:rPr>
        <w:t xml:space="preserve"> </w:t>
      </w:r>
    </w:p>
    <w:p w14:paraId="3FD5CDCF" w14:textId="77B895F3" w:rsidR="000B379C" w:rsidRPr="00C53BFF" w:rsidRDefault="000B379C" w:rsidP="000B379C">
      <w:pPr>
        <w:tabs>
          <w:tab w:val="left" w:pos="4860"/>
        </w:tabs>
        <w:jc w:val="right"/>
        <w:rPr>
          <w:rFonts w:cs="Arial"/>
          <w:sz w:val="18"/>
          <w:szCs w:val="18"/>
        </w:rPr>
      </w:pPr>
      <w:r w:rsidRPr="00C53BFF">
        <w:rPr>
          <w:rFonts w:cs="Arial"/>
          <w:sz w:val="18"/>
          <w:szCs w:val="18"/>
        </w:rPr>
        <w:t>Rotterdam,</w:t>
      </w:r>
      <w:r w:rsidR="00686CE3">
        <w:rPr>
          <w:rFonts w:cs="Arial"/>
          <w:sz w:val="18"/>
          <w:szCs w:val="18"/>
        </w:rPr>
        <w:t xml:space="preserve"> </w:t>
      </w:r>
      <w:r w:rsidR="00FB1B1F">
        <w:rPr>
          <w:rFonts w:cs="Arial"/>
          <w:sz w:val="18"/>
          <w:szCs w:val="18"/>
        </w:rPr>
        <w:t>0</w:t>
      </w:r>
      <w:r w:rsidR="00686CE3">
        <w:rPr>
          <w:rFonts w:cs="Arial"/>
          <w:sz w:val="18"/>
          <w:szCs w:val="18"/>
        </w:rPr>
        <w:t>4</w:t>
      </w:r>
      <w:r w:rsidRPr="00C53BFF">
        <w:rPr>
          <w:rFonts w:cs="Arial"/>
          <w:sz w:val="18"/>
          <w:szCs w:val="18"/>
        </w:rPr>
        <w:t>-0</w:t>
      </w:r>
      <w:r w:rsidR="00686CE3">
        <w:rPr>
          <w:rFonts w:cs="Arial"/>
          <w:sz w:val="18"/>
          <w:szCs w:val="18"/>
        </w:rPr>
        <w:t>2</w:t>
      </w:r>
      <w:r w:rsidRPr="00C53BFF">
        <w:rPr>
          <w:rFonts w:cs="Arial"/>
          <w:sz w:val="18"/>
          <w:szCs w:val="18"/>
        </w:rPr>
        <w:t>-20</w:t>
      </w:r>
      <w:r w:rsidR="00FB1B1F">
        <w:rPr>
          <w:rFonts w:cs="Arial"/>
          <w:sz w:val="18"/>
          <w:szCs w:val="18"/>
        </w:rPr>
        <w:t>20</w:t>
      </w:r>
    </w:p>
    <w:p w14:paraId="08454C34" w14:textId="77777777" w:rsidR="0068237B" w:rsidRPr="00C53BFF" w:rsidRDefault="0068237B" w:rsidP="0088570C">
      <w:pPr>
        <w:tabs>
          <w:tab w:val="left" w:pos="4860"/>
        </w:tabs>
        <w:rPr>
          <w:rFonts w:cs="Arial"/>
          <w:sz w:val="18"/>
          <w:szCs w:val="18"/>
        </w:rPr>
      </w:pPr>
    </w:p>
    <w:p w14:paraId="65891DBC" w14:textId="38E3FF0C" w:rsidR="00274DCF" w:rsidRPr="00C53BFF" w:rsidRDefault="00682CF4" w:rsidP="0088570C">
      <w:pPr>
        <w:tabs>
          <w:tab w:val="left" w:pos="4860"/>
        </w:tabs>
        <w:rPr>
          <w:rFonts w:cs="Arial"/>
          <w:sz w:val="18"/>
          <w:szCs w:val="18"/>
        </w:rPr>
      </w:pPr>
      <w:r w:rsidRPr="00C53BFF">
        <w:rPr>
          <w:rFonts w:cs="Arial"/>
          <w:sz w:val="18"/>
          <w:szCs w:val="18"/>
        </w:rPr>
        <w:t>factuur nummer</w:t>
      </w:r>
      <w:r w:rsidR="005446BE">
        <w:rPr>
          <w:rFonts w:cs="Arial"/>
          <w:sz w:val="18"/>
          <w:szCs w:val="18"/>
        </w:rPr>
        <w:t xml:space="preserve"> </w:t>
      </w:r>
      <w:r w:rsidR="005446BE">
        <w:rPr>
          <w:rFonts w:cs="Arial"/>
          <w:sz w:val="18"/>
          <w:szCs w:val="18"/>
        </w:rPr>
        <w:fldChar w:fldCharType="begin"/>
      </w:r>
      <w:r w:rsidR="005446BE">
        <w:rPr>
          <w:rFonts w:cs="Arial"/>
          <w:sz w:val="18"/>
          <w:szCs w:val="18"/>
        </w:rPr>
        <w:instrText xml:space="preserve"> MERGEFIELD "Nummer" </w:instrText>
      </w:r>
      <w:r w:rsidR="005446BE">
        <w:rPr>
          <w:rFonts w:cs="Arial"/>
          <w:sz w:val="18"/>
          <w:szCs w:val="18"/>
        </w:rPr>
        <w:fldChar w:fldCharType="separate"/>
      </w:r>
      <w:r w:rsidR="003517D7" w:rsidRPr="003A28B5">
        <w:rPr>
          <w:rFonts w:cs="Arial"/>
          <w:noProof/>
          <w:sz w:val="18"/>
          <w:szCs w:val="18"/>
        </w:rPr>
        <w:t>100001</w:t>
      </w:r>
      <w:r w:rsidR="005446BE">
        <w:rPr>
          <w:rFonts w:cs="Arial"/>
          <w:sz w:val="18"/>
          <w:szCs w:val="18"/>
        </w:rPr>
        <w:fldChar w:fldCharType="end"/>
      </w:r>
      <w:r w:rsidRPr="00C53BFF">
        <w:rPr>
          <w:rFonts w:cs="Arial"/>
          <w:noProof/>
          <w:sz w:val="18"/>
          <w:szCs w:val="18"/>
        </w:rPr>
        <w:t>/20</w:t>
      </w:r>
      <w:r w:rsidR="00FB1B1F">
        <w:rPr>
          <w:rFonts w:cs="Arial"/>
          <w:noProof/>
          <w:sz w:val="18"/>
          <w:szCs w:val="18"/>
        </w:rPr>
        <w:t>20</w:t>
      </w:r>
    </w:p>
    <w:p w14:paraId="5846B400" w14:textId="77777777" w:rsidR="00274DCF" w:rsidRPr="00C53BFF" w:rsidRDefault="00274DCF" w:rsidP="0088570C">
      <w:pPr>
        <w:tabs>
          <w:tab w:val="left" w:pos="4860"/>
        </w:tabs>
        <w:rPr>
          <w:rFonts w:cs="Arial"/>
          <w:sz w:val="18"/>
          <w:szCs w:val="18"/>
        </w:rPr>
      </w:pPr>
    </w:p>
    <w:p w14:paraId="2B7443C3" w14:textId="77777777" w:rsidR="00276FA7" w:rsidRPr="00C53BFF" w:rsidRDefault="00276FA7" w:rsidP="0088570C">
      <w:pPr>
        <w:tabs>
          <w:tab w:val="left" w:pos="4860"/>
        </w:tabs>
        <w:rPr>
          <w:rFonts w:cs="Arial"/>
          <w:sz w:val="18"/>
          <w:szCs w:val="18"/>
        </w:rPr>
      </w:pPr>
    </w:p>
    <w:p w14:paraId="26584890" w14:textId="24EBB52C" w:rsidR="00F85E30" w:rsidRPr="00C53BFF" w:rsidRDefault="00991726" w:rsidP="00991726">
      <w:pPr>
        <w:tabs>
          <w:tab w:val="left" w:pos="4395"/>
        </w:tabs>
        <w:rPr>
          <w:rFonts w:cs="Arial"/>
          <w:sz w:val="18"/>
          <w:szCs w:val="18"/>
          <w:lang w:val="fr-FR"/>
        </w:rPr>
      </w:pPr>
      <w:r>
        <w:rPr>
          <w:rFonts w:cs="Arial"/>
          <w:sz w:val="18"/>
          <w:szCs w:val="18"/>
        </w:rPr>
        <w:tab/>
        <w:t xml:space="preserve"> Aan: </w:t>
      </w:r>
      <w:r w:rsidR="00686CE3">
        <w:rPr>
          <w:rFonts w:cs="Arial"/>
          <w:sz w:val="18"/>
          <w:szCs w:val="18"/>
        </w:rPr>
        <w:fldChar w:fldCharType="begin"/>
      </w:r>
      <w:r w:rsidR="00686CE3">
        <w:rPr>
          <w:rFonts w:cs="Arial"/>
          <w:sz w:val="18"/>
          <w:szCs w:val="18"/>
        </w:rPr>
        <w:instrText xml:space="preserve"> MERGEFIELD "Voorletters" </w:instrText>
      </w:r>
      <w:r w:rsidR="00686CE3">
        <w:rPr>
          <w:rFonts w:cs="Arial"/>
          <w:sz w:val="18"/>
          <w:szCs w:val="18"/>
        </w:rPr>
        <w:fldChar w:fldCharType="separate"/>
      </w:r>
      <w:r w:rsidR="003517D7" w:rsidRPr="003A28B5">
        <w:rPr>
          <w:rFonts w:cs="Arial"/>
          <w:noProof/>
          <w:sz w:val="18"/>
          <w:szCs w:val="18"/>
        </w:rPr>
        <w:t>P.L.</w:t>
      </w:r>
      <w:r w:rsidR="00686CE3">
        <w:rPr>
          <w:rFonts w:cs="Arial"/>
          <w:sz w:val="18"/>
          <w:szCs w:val="18"/>
        </w:rPr>
        <w:fldChar w:fldCharType="end"/>
      </w:r>
      <w:r w:rsidR="00686CE3">
        <w:rPr>
          <w:rFonts w:cs="Arial"/>
          <w:sz w:val="18"/>
          <w:szCs w:val="18"/>
        </w:rPr>
        <w:t xml:space="preserve"> </w:t>
      </w:r>
      <w:r w:rsidR="00F85E30" w:rsidRPr="00C53BFF">
        <w:rPr>
          <w:rFonts w:cs="Arial"/>
          <w:sz w:val="18"/>
          <w:szCs w:val="18"/>
        </w:rPr>
        <w:fldChar w:fldCharType="begin"/>
      </w:r>
      <w:r w:rsidR="00F85E30" w:rsidRPr="00C53BFF">
        <w:rPr>
          <w:rFonts w:cs="Arial"/>
          <w:sz w:val="18"/>
          <w:szCs w:val="18"/>
        </w:rPr>
        <w:instrText xml:space="preserve"> MERGEFIELD "Voortussenachter" </w:instrText>
      </w:r>
      <w:r w:rsidR="00F85E30" w:rsidRPr="00C53BFF">
        <w:rPr>
          <w:rFonts w:cs="Arial"/>
          <w:sz w:val="18"/>
          <w:szCs w:val="18"/>
        </w:rPr>
        <w:fldChar w:fldCharType="separate"/>
      </w:r>
      <w:r w:rsidR="003517D7" w:rsidRPr="003A28B5">
        <w:rPr>
          <w:rFonts w:cs="Arial"/>
          <w:noProof/>
          <w:sz w:val="18"/>
          <w:szCs w:val="18"/>
        </w:rPr>
        <w:t>van de Pol</w:t>
      </w:r>
      <w:r w:rsidR="00F85E30" w:rsidRPr="00C53BFF">
        <w:rPr>
          <w:rFonts w:cs="Arial"/>
          <w:sz w:val="18"/>
          <w:szCs w:val="18"/>
        </w:rPr>
        <w:fldChar w:fldCharType="end"/>
      </w:r>
    </w:p>
    <w:p w14:paraId="23E4830C" w14:textId="6600D765" w:rsidR="00F85E30" w:rsidRPr="00C53BFF" w:rsidRDefault="00F85E30" w:rsidP="00F85E30">
      <w:pPr>
        <w:tabs>
          <w:tab w:val="left" w:pos="4860"/>
        </w:tabs>
        <w:rPr>
          <w:rFonts w:cs="Arial"/>
          <w:sz w:val="18"/>
          <w:szCs w:val="18"/>
          <w:lang w:val="fr-FR"/>
        </w:rPr>
      </w:pPr>
      <w:r w:rsidRPr="00C53BFF">
        <w:rPr>
          <w:rFonts w:cs="Arial"/>
          <w:sz w:val="18"/>
          <w:szCs w:val="18"/>
        </w:rPr>
        <w:tab/>
      </w:r>
      <w:r w:rsidRPr="00C53BFF">
        <w:rPr>
          <w:rFonts w:cs="Arial"/>
          <w:sz w:val="18"/>
          <w:szCs w:val="18"/>
        </w:rPr>
        <w:fldChar w:fldCharType="begin"/>
      </w:r>
      <w:r w:rsidRPr="00C53BFF">
        <w:rPr>
          <w:rFonts w:cs="Arial"/>
          <w:sz w:val="18"/>
          <w:szCs w:val="18"/>
        </w:rPr>
        <w:instrText xml:space="preserve"> MERGEFIELD Adres </w:instrText>
      </w:r>
      <w:r w:rsidRPr="00C53BFF">
        <w:rPr>
          <w:rFonts w:cs="Arial"/>
          <w:sz w:val="18"/>
          <w:szCs w:val="18"/>
        </w:rPr>
        <w:fldChar w:fldCharType="separate"/>
      </w:r>
      <w:r w:rsidR="003517D7" w:rsidRPr="003A28B5">
        <w:rPr>
          <w:rFonts w:cs="Arial"/>
          <w:noProof/>
          <w:sz w:val="18"/>
          <w:szCs w:val="18"/>
        </w:rPr>
        <w:t>Shortstreet 201</w:t>
      </w:r>
      <w:r w:rsidRPr="00C53BFF">
        <w:rPr>
          <w:rFonts w:cs="Arial"/>
          <w:noProof/>
          <w:sz w:val="18"/>
          <w:szCs w:val="18"/>
        </w:rPr>
        <w:fldChar w:fldCharType="end"/>
      </w:r>
    </w:p>
    <w:p w14:paraId="108428D2" w14:textId="4DF7E684" w:rsidR="00F85E30" w:rsidRDefault="00F85E30" w:rsidP="00F85E30">
      <w:pPr>
        <w:tabs>
          <w:tab w:val="left" w:pos="4860"/>
        </w:tabs>
        <w:rPr>
          <w:rFonts w:cs="Arial"/>
          <w:sz w:val="18"/>
          <w:szCs w:val="18"/>
          <w:lang w:val="fr-FR"/>
        </w:rPr>
      </w:pPr>
      <w:r w:rsidRPr="00C53BFF">
        <w:rPr>
          <w:rFonts w:cs="Arial"/>
          <w:sz w:val="18"/>
          <w:szCs w:val="18"/>
          <w:lang w:val="fr-FR"/>
        </w:rPr>
        <w:tab/>
      </w:r>
      <w:r w:rsidRPr="00C53BFF">
        <w:rPr>
          <w:rFonts w:cs="Arial"/>
          <w:sz w:val="18"/>
          <w:szCs w:val="18"/>
          <w:lang w:val="fr-FR"/>
        </w:rPr>
        <w:fldChar w:fldCharType="begin"/>
      </w:r>
      <w:r w:rsidRPr="00C53BFF">
        <w:rPr>
          <w:rFonts w:cs="Arial"/>
          <w:sz w:val="18"/>
          <w:szCs w:val="18"/>
          <w:lang w:val="fr-FR"/>
        </w:rPr>
        <w:instrText xml:space="preserve"> MERGEFIELD Postcode </w:instrText>
      </w:r>
      <w:r w:rsidRPr="00C53BFF">
        <w:rPr>
          <w:rFonts w:cs="Arial"/>
          <w:sz w:val="18"/>
          <w:szCs w:val="18"/>
          <w:lang w:val="fr-FR"/>
        </w:rPr>
        <w:fldChar w:fldCharType="separate"/>
      </w:r>
      <w:r w:rsidR="003517D7" w:rsidRPr="003A28B5">
        <w:rPr>
          <w:rFonts w:cs="Arial"/>
          <w:noProof/>
          <w:sz w:val="18"/>
          <w:szCs w:val="18"/>
          <w:lang w:val="fr-FR"/>
        </w:rPr>
        <w:t>1198 CD</w:t>
      </w:r>
      <w:r w:rsidRPr="00C53BFF">
        <w:rPr>
          <w:rFonts w:cs="Arial"/>
          <w:sz w:val="18"/>
          <w:szCs w:val="18"/>
          <w:lang w:val="fr-FR"/>
        </w:rPr>
        <w:fldChar w:fldCharType="end"/>
      </w:r>
      <w:r w:rsidRPr="00C53BFF">
        <w:rPr>
          <w:rFonts w:cs="Arial"/>
          <w:sz w:val="18"/>
          <w:szCs w:val="18"/>
          <w:lang w:val="fr-FR"/>
        </w:rPr>
        <w:t xml:space="preserve">  </w:t>
      </w:r>
      <w:r w:rsidRPr="00C53BFF">
        <w:rPr>
          <w:rFonts w:cs="Arial"/>
          <w:sz w:val="18"/>
          <w:szCs w:val="18"/>
          <w:lang w:val="fr-FR"/>
        </w:rPr>
        <w:fldChar w:fldCharType="begin"/>
      </w:r>
      <w:r w:rsidRPr="00C53BFF">
        <w:rPr>
          <w:rFonts w:cs="Arial"/>
          <w:sz w:val="18"/>
          <w:szCs w:val="18"/>
          <w:lang w:val="fr-FR"/>
        </w:rPr>
        <w:instrText xml:space="preserve"> MERGEFIELD Woonplaats </w:instrText>
      </w:r>
      <w:r w:rsidRPr="00C53BFF">
        <w:rPr>
          <w:rFonts w:cs="Arial"/>
          <w:sz w:val="18"/>
          <w:szCs w:val="18"/>
          <w:lang w:val="fr-FR"/>
        </w:rPr>
        <w:fldChar w:fldCharType="separate"/>
      </w:r>
      <w:r w:rsidR="003517D7" w:rsidRPr="003A28B5">
        <w:rPr>
          <w:rFonts w:cs="Arial"/>
          <w:noProof/>
          <w:sz w:val="18"/>
          <w:szCs w:val="18"/>
          <w:lang w:val="fr-FR"/>
        </w:rPr>
        <w:t>Bigcity</w:t>
      </w:r>
      <w:r w:rsidRPr="00C53BFF">
        <w:rPr>
          <w:rFonts w:cs="Arial"/>
          <w:sz w:val="18"/>
          <w:szCs w:val="18"/>
          <w:lang w:val="fr-FR"/>
        </w:rPr>
        <w:fldChar w:fldCharType="end"/>
      </w:r>
    </w:p>
    <w:p w14:paraId="779A49EA" w14:textId="5E091A16" w:rsidR="0056180B" w:rsidRPr="00142E76" w:rsidRDefault="0056180B" w:rsidP="00F85E30">
      <w:pPr>
        <w:tabs>
          <w:tab w:val="left" w:pos="4860"/>
        </w:tabs>
        <w:rPr>
          <w:rFonts w:cs="Arial"/>
          <w:color w:val="D0CECE" w:themeColor="background2" w:themeShade="E6"/>
          <w:sz w:val="18"/>
          <w:szCs w:val="18"/>
          <w:lang w:val="fr-FR"/>
        </w:rPr>
      </w:pPr>
      <w:r>
        <w:rPr>
          <w:rFonts w:cs="Arial"/>
          <w:sz w:val="18"/>
          <w:szCs w:val="18"/>
          <w:lang w:val="fr-FR"/>
        </w:rPr>
        <w:tab/>
      </w:r>
      <w:r w:rsidRPr="00142E76">
        <w:rPr>
          <w:rFonts w:cs="Arial"/>
          <w:color w:val="D0CECE" w:themeColor="background2" w:themeShade="E6"/>
          <w:sz w:val="18"/>
          <w:szCs w:val="18"/>
          <w:lang w:val="fr-FR"/>
        </w:rPr>
        <w:fldChar w:fldCharType="begin"/>
      </w:r>
      <w:r w:rsidRPr="00142E76">
        <w:rPr>
          <w:rFonts w:cs="Arial"/>
          <w:color w:val="D0CECE" w:themeColor="background2" w:themeShade="E6"/>
          <w:sz w:val="18"/>
          <w:szCs w:val="18"/>
          <w:lang w:val="fr-FR"/>
        </w:rPr>
        <w:instrText xml:space="preserve"> MERGEFIELD "Emailadres" </w:instrText>
      </w:r>
      <w:r w:rsidRPr="00142E76">
        <w:rPr>
          <w:rFonts w:cs="Arial"/>
          <w:color w:val="D0CECE" w:themeColor="background2" w:themeShade="E6"/>
          <w:sz w:val="18"/>
          <w:szCs w:val="18"/>
          <w:lang w:val="fr-FR"/>
        </w:rPr>
        <w:fldChar w:fldCharType="separate"/>
      </w:r>
      <w:r w:rsidR="003517D7" w:rsidRPr="003A28B5">
        <w:rPr>
          <w:rFonts w:cs="Arial"/>
          <w:noProof/>
          <w:color w:val="D0CECE" w:themeColor="background2" w:themeShade="E6"/>
          <w:sz w:val="18"/>
          <w:szCs w:val="18"/>
          <w:lang w:val="fr-FR"/>
        </w:rPr>
        <w:t>Peter.Pol@provider1.com</w:t>
      </w:r>
      <w:r w:rsidRPr="00142E76">
        <w:rPr>
          <w:rFonts w:cs="Arial"/>
          <w:color w:val="D0CECE" w:themeColor="background2" w:themeShade="E6"/>
          <w:sz w:val="18"/>
          <w:szCs w:val="18"/>
          <w:lang w:val="fr-FR"/>
        </w:rPr>
        <w:fldChar w:fldCharType="end"/>
      </w:r>
    </w:p>
    <w:p w14:paraId="391EC260" w14:textId="77777777" w:rsidR="00462F4C" w:rsidRPr="00C53BFF" w:rsidRDefault="00462F4C" w:rsidP="0088570C">
      <w:pPr>
        <w:tabs>
          <w:tab w:val="left" w:pos="4860"/>
        </w:tabs>
        <w:rPr>
          <w:rFonts w:cs="Arial"/>
          <w:sz w:val="18"/>
          <w:szCs w:val="18"/>
          <w:lang w:val="fr-FR"/>
        </w:rPr>
      </w:pPr>
    </w:p>
    <w:p w14:paraId="6C13BEA7" w14:textId="77777777" w:rsidR="00462F4C" w:rsidRPr="00C53BFF" w:rsidRDefault="00462F4C" w:rsidP="0088570C">
      <w:pPr>
        <w:tabs>
          <w:tab w:val="left" w:pos="4860"/>
        </w:tabs>
        <w:rPr>
          <w:rFonts w:cs="Arial"/>
          <w:sz w:val="18"/>
          <w:szCs w:val="18"/>
        </w:rPr>
      </w:pPr>
    </w:p>
    <w:p w14:paraId="4C860E71" w14:textId="77777777" w:rsidR="0088570C" w:rsidRPr="00C53BFF" w:rsidRDefault="0088570C" w:rsidP="0088570C">
      <w:pPr>
        <w:rPr>
          <w:rFonts w:cs="Arial"/>
          <w:sz w:val="18"/>
          <w:szCs w:val="18"/>
        </w:rPr>
      </w:pPr>
    </w:p>
    <w:p w14:paraId="4DE4F5F8" w14:textId="77777777" w:rsidR="00AB23A2" w:rsidRPr="00C53BFF" w:rsidRDefault="00AB23A2" w:rsidP="0088570C">
      <w:pPr>
        <w:rPr>
          <w:rFonts w:cs="Arial"/>
          <w:sz w:val="18"/>
          <w:szCs w:val="18"/>
        </w:rPr>
      </w:pPr>
    </w:p>
    <w:p w14:paraId="63BCFAAA" w14:textId="77777777" w:rsidR="00AB23A2" w:rsidRPr="00C53BFF" w:rsidRDefault="00AB23A2" w:rsidP="0088570C">
      <w:pPr>
        <w:rPr>
          <w:rFonts w:cs="Arial"/>
          <w:sz w:val="18"/>
          <w:szCs w:val="18"/>
        </w:rPr>
      </w:pPr>
    </w:p>
    <w:p w14:paraId="63E94836" w14:textId="3A1D1924" w:rsidR="0088570C" w:rsidRPr="00C53BFF" w:rsidRDefault="0088570C" w:rsidP="0088570C">
      <w:pPr>
        <w:rPr>
          <w:rFonts w:cs="Arial"/>
          <w:sz w:val="18"/>
          <w:szCs w:val="18"/>
        </w:rPr>
      </w:pPr>
      <w:r w:rsidRPr="00C53BFF">
        <w:rPr>
          <w:rFonts w:cs="Arial"/>
          <w:sz w:val="18"/>
          <w:szCs w:val="18"/>
        </w:rPr>
        <w:t>Geachte heer/mevrouw</w:t>
      </w:r>
      <w:r w:rsidR="005446BE">
        <w:rPr>
          <w:rFonts w:cs="Arial"/>
          <w:sz w:val="18"/>
          <w:szCs w:val="18"/>
        </w:rPr>
        <w:t xml:space="preserve"> </w:t>
      </w:r>
      <w:r w:rsidR="005446BE">
        <w:rPr>
          <w:rFonts w:cs="Arial"/>
          <w:noProof/>
          <w:sz w:val="18"/>
          <w:szCs w:val="18"/>
        </w:rPr>
        <w:fldChar w:fldCharType="begin"/>
      </w:r>
      <w:r w:rsidR="005446BE">
        <w:rPr>
          <w:rFonts w:cs="Arial"/>
          <w:noProof/>
          <w:sz w:val="18"/>
          <w:szCs w:val="18"/>
        </w:rPr>
        <w:instrText xml:space="preserve"> MERGEFIELD "Voortussenachter" </w:instrText>
      </w:r>
      <w:r w:rsidR="005446BE">
        <w:rPr>
          <w:rFonts w:cs="Arial"/>
          <w:noProof/>
          <w:sz w:val="18"/>
          <w:szCs w:val="18"/>
        </w:rPr>
        <w:fldChar w:fldCharType="separate"/>
      </w:r>
      <w:r w:rsidR="003517D7" w:rsidRPr="003A28B5">
        <w:rPr>
          <w:rFonts w:cs="Arial"/>
          <w:noProof/>
          <w:sz w:val="18"/>
          <w:szCs w:val="18"/>
        </w:rPr>
        <w:t>van de Pol</w:t>
      </w:r>
      <w:r w:rsidR="005446BE">
        <w:rPr>
          <w:rFonts w:cs="Arial"/>
          <w:noProof/>
          <w:sz w:val="18"/>
          <w:szCs w:val="18"/>
        </w:rPr>
        <w:fldChar w:fldCharType="end"/>
      </w:r>
      <w:r w:rsidR="005446BE">
        <w:rPr>
          <w:rFonts w:cs="Arial"/>
          <w:noProof/>
          <w:sz w:val="18"/>
          <w:szCs w:val="18"/>
        </w:rPr>
        <w:t>,</w:t>
      </w:r>
    </w:p>
    <w:p w14:paraId="07843482" w14:textId="77777777" w:rsidR="0088570C" w:rsidRPr="00C53BFF" w:rsidRDefault="0088570C" w:rsidP="0088570C">
      <w:pPr>
        <w:rPr>
          <w:rFonts w:cs="Arial"/>
          <w:sz w:val="18"/>
          <w:szCs w:val="18"/>
        </w:rPr>
      </w:pPr>
    </w:p>
    <w:p w14:paraId="75DF207C" w14:textId="77777777" w:rsidR="005D2DB5" w:rsidRPr="00C53BFF" w:rsidRDefault="0088570C" w:rsidP="0088570C">
      <w:pPr>
        <w:tabs>
          <w:tab w:val="left" w:pos="4820"/>
          <w:tab w:val="decimal" w:pos="7371"/>
        </w:tabs>
        <w:rPr>
          <w:rFonts w:cs="Arial"/>
          <w:sz w:val="18"/>
          <w:szCs w:val="18"/>
        </w:rPr>
      </w:pPr>
      <w:r w:rsidRPr="00C53BFF">
        <w:rPr>
          <w:rFonts w:cs="Arial"/>
          <w:sz w:val="18"/>
          <w:szCs w:val="18"/>
        </w:rPr>
        <w:t xml:space="preserve">Hierbij treft u, volgens onderstaande specificatie, de door u verschuldigde bedragen over de tuin aan. </w:t>
      </w:r>
    </w:p>
    <w:p w14:paraId="0BEE3D45" w14:textId="77777777" w:rsidR="005D2DB5" w:rsidRPr="00C53BFF" w:rsidRDefault="005D2DB5" w:rsidP="0088570C">
      <w:pPr>
        <w:tabs>
          <w:tab w:val="left" w:pos="4820"/>
          <w:tab w:val="decimal" w:pos="7371"/>
        </w:tabs>
        <w:rPr>
          <w:rFonts w:cs="Arial"/>
          <w:sz w:val="18"/>
          <w:szCs w:val="18"/>
        </w:rPr>
      </w:pPr>
    </w:p>
    <w:p w14:paraId="0CA012BE" w14:textId="628C99F8" w:rsidR="0088570C" w:rsidRDefault="0088570C" w:rsidP="00294D08">
      <w:pPr>
        <w:tabs>
          <w:tab w:val="left" w:pos="4820"/>
          <w:tab w:val="decimal" w:pos="7371"/>
        </w:tabs>
        <w:rPr>
          <w:rFonts w:cs="Arial"/>
          <w:sz w:val="18"/>
          <w:szCs w:val="18"/>
        </w:rPr>
      </w:pPr>
      <w:r w:rsidRPr="00C53BFF">
        <w:rPr>
          <w:rFonts w:cs="Arial"/>
          <w:sz w:val="18"/>
          <w:szCs w:val="18"/>
        </w:rPr>
        <w:t xml:space="preserve">Voor de nota geldt een betalingstermijn van 30 dagen. </w:t>
      </w:r>
    </w:p>
    <w:p w14:paraId="46FBBA33" w14:textId="42232113" w:rsidR="00294D08" w:rsidRDefault="00294D08" w:rsidP="00294D08">
      <w:pPr>
        <w:tabs>
          <w:tab w:val="left" w:pos="4820"/>
          <w:tab w:val="decimal" w:pos="7371"/>
        </w:tabs>
        <w:rPr>
          <w:rFonts w:cs="Arial"/>
          <w:sz w:val="18"/>
          <w:szCs w:val="18"/>
        </w:rPr>
      </w:pPr>
    </w:p>
    <w:p w14:paraId="58B8BAFB" w14:textId="77777777" w:rsidR="00294D08" w:rsidRPr="00C53BFF" w:rsidRDefault="00294D08" w:rsidP="00294D08">
      <w:pPr>
        <w:tabs>
          <w:tab w:val="left" w:pos="4820"/>
          <w:tab w:val="decimal" w:pos="7371"/>
        </w:tabs>
        <w:rPr>
          <w:rFonts w:cs="Arial"/>
          <w:sz w:val="18"/>
          <w:szCs w:val="18"/>
        </w:rPr>
      </w:pPr>
    </w:p>
    <w:p w14:paraId="73FBA7E3" w14:textId="77777777" w:rsidR="00D83CAA" w:rsidRPr="00C53BFF" w:rsidRDefault="00D83CAA" w:rsidP="0088570C">
      <w:pPr>
        <w:tabs>
          <w:tab w:val="left" w:pos="4820"/>
          <w:tab w:val="decimal" w:pos="7371"/>
        </w:tabs>
        <w:rPr>
          <w:rFonts w:cs="Arial"/>
          <w:sz w:val="18"/>
          <w:szCs w:val="18"/>
        </w:rPr>
      </w:pPr>
    </w:p>
    <w:tbl>
      <w:tblPr>
        <w:tblStyle w:val="Tabelraster"/>
        <w:tblW w:w="893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5"/>
        <w:gridCol w:w="587"/>
        <w:gridCol w:w="1139"/>
      </w:tblGrid>
      <w:tr w:rsidR="00C53BFF" w:rsidRPr="00C53BFF" w14:paraId="09042A23" w14:textId="77777777" w:rsidTr="003B4D95">
        <w:trPr>
          <w:trHeight w:val="284"/>
        </w:trPr>
        <w:tc>
          <w:tcPr>
            <w:tcW w:w="7205" w:type="dxa"/>
          </w:tcPr>
          <w:p w14:paraId="18649765" w14:textId="189BF57F" w:rsidR="00C53BFF" w:rsidRPr="00DA106B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Pacht 20</w:t>
            </w:r>
            <w:r w:rsidR="0008492E">
              <w:rPr>
                <w:rFonts w:cs="Arial"/>
                <w:sz w:val="18"/>
                <w:szCs w:val="18"/>
              </w:rPr>
              <w:t>20</w:t>
            </w:r>
            <w:r w:rsidR="00DA106B">
              <w:rPr>
                <w:rFonts w:cs="Arial"/>
                <w:sz w:val="18"/>
                <w:szCs w:val="18"/>
              </w:rPr>
              <w:t xml:space="preserve">, </w:t>
            </w:r>
            <w:r w:rsidR="00DA106B">
              <w:rPr>
                <w:rFonts w:cs="Arial"/>
                <w:sz w:val="18"/>
                <w:szCs w:val="18"/>
              </w:rPr>
              <w:fldChar w:fldCharType="begin"/>
            </w:r>
            <w:r w:rsidR="00DA106B">
              <w:rPr>
                <w:rFonts w:cs="Arial"/>
                <w:sz w:val="18"/>
                <w:szCs w:val="18"/>
              </w:rPr>
              <w:instrText xml:space="preserve"> MERGEFIELD "M2" </w:instrText>
            </w:r>
            <w:r w:rsidR="00DA106B">
              <w:rPr>
                <w:rFonts w:cs="Arial"/>
                <w:sz w:val="18"/>
                <w:szCs w:val="18"/>
              </w:rPr>
              <w:fldChar w:fldCharType="separate"/>
            </w:r>
            <w:r w:rsidR="003517D7" w:rsidRPr="003A28B5">
              <w:rPr>
                <w:rFonts w:cs="Arial"/>
                <w:noProof/>
                <w:sz w:val="18"/>
                <w:szCs w:val="18"/>
              </w:rPr>
              <w:t>154</w:t>
            </w:r>
            <w:r w:rsidR="00DA106B">
              <w:rPr>
                <w:rFonts w:cs="Arial"/>
                <w:sz w:val="18"/>
                <w:szCs w:val="18"/>
              </w:rPr>
              <w:fldChar w:fldCharType="end"/>
            </w:r>
            <w:r w:rsidR="00DA106B">
              <w:rPr>
                <w:rFonts w:cs="Arial"/>
                <w:sz w:val="18"/>
                <w:szCs w:val="18"/>
              </w:rPr>
              <w:t xml:space="preserve"> m</w:t>
            </w:r>
            <w:r w:rsidR="00DA106B" w:rsidRPr="00DA106B">
              <w:rPr>
                <w:rFonts w:cs="Arial"/>
                <w:sz w:val="18"/>
                <w:szCs w:val="18"/>
                <w:vertAlign w:val="superscript"/>
              </w:rPr>
              <w:t>2</w:t>
            </w:r>
            <w:r w:rsidR="00DA106B">
              <w:rPr>
                <w:rFonts w:cs="Arial"/>
                <w:sz w:val="18"/>
                <w:szCs w:val="18"/>
                <w:vertAlign w:val="superscript"/>
              </w:rPr>
              <w:t xml:space="preserve"> </w:t>
            </w:r>
            <w:r w:rsidR="00DA106B" w:rsidRPr="00792C6A">
              <w:rPr>
                <w:rFonts w:cs="Arial"/>
                <w:sz w:val="18"/>
                <w:szCs w:val="18"/>
              </w:rPr>
              <w:t>à</w:t>
            </w:r>
            <w:r w:rsidR="00DA106B">
              <w:rPr>
                <w:rFonts w:cs="Arial"/>
                <w:sz w:val="18"/>
                <w:szCs w:val="18"/>
              </w:rPr>
              <w:t xml:space="preserve"> </w:t>
            </w:r>
            <w:r w:rsidR="00DA106B" w:rsidRPr="00C53BFF">
              <w:rPr>
                <w:rFonts w:cs="Arial"/>
                <w:sz w:val="18"/>
                <w:szCs w:val="18"/>
              </w:rPr>
              <w:t>€</w:t>
            </w:r>
            <w:r w:rsidR="00DA106B">
              <w:rPr>
                <w:rFonts w:cs="Arial"/>
                <w:sz w:val="18"/>
                <w:szCs w:val="18"/>
              </w:rPr>
              <w:t xml:space="preserve"> 1,7</w:t>
            </w:r>
            <w:r w:rsidR="00A674AD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587" w:type="dxa"/>
          </w:tcPr>
          <w:p w14:paraId="6610AEC4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290D946F" w14:textId="72927740" w:rsidR="00C53BFF" w:rsidRPr="00792C6A" w:rsidRDefault="00C53BFF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Pacht\# "0,00"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267,96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53BFF" w:rsidRPr="00C53BFF" w14:paraId="20292060" w14:textId="77777777" w:rsidTr="003B4D95">
        <w:trPr>
          <w:trHeight w:val="284"/>
        </w:trPr>
        <w:tc>
          <w:tcPr>
            <w:tcW w:w="7205" w:type="dxa"/>
          </w:tcPr>
          <w:p w14:paraId="7FD142F3" w14:textId="5A0FA7BB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Contributie</w:t>
            </w:r>
          </w:p>
        </w:tc>
        <w:tc>
          <w:tcPr>
            <w:tcW w:w="587" w:type="dxa"/>
          </w:tcPr>
          <w:p w14:paraId="1A025400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665D30E1" w14:textId="6C13D621" w:rsidR="00C53BFF" w:rsidRPr="00792C6A" w:rsidRDefault="005446BE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"Contributie"\#"0,00"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40,00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53BFF" w:rsidRPr="00C53BFF" w14:paraId="622AE942" w14:textId="77777777" w:rsidTr="003B4D95">
        <w:trPr>
          <w:trHeight w:val="284"/>
        </w:trPr>
        <w:tc>
          <w:tcPr>
            <w:tcW w:w="7205" w:type="dxa"/>
          </w:tcPr>
          <w:p w14:paraId="64CBC748" w14:textId="25A28FCB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bookmarkStart w:id="1" w:name="_Hlk503360195"/>
            <w:r w:rsidRPr="00C53BFF">
              <w:rPr>
                <w:rFonts w:cs="Arial"/>
                <w:sz w:val="18"/>
                <w:szCs w:val="18"/>
              </w:rPr>
              <w:t>Lidmaatschap</w:t>
            </w:r>
          </w:p>
        </w:tc>
        <w:tc>
          <w:tcPr>
            <w:tcW w:w="587" w:type="dxa"/>
          </w:tcPr>
          <w:p w14:paraId="78A90F23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08B6A6D5" w14:textId="7ADDDF56" w:rsidR="00C53BFF" w:rsidRPr="00792C6A" w:rsidRDefault="00C53BFF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AVVNSVIN\#"0,00"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20,00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bookmarkEnd w:id="1"/>
      <w:tr w:rsidR="00C53BFF" w:rsidRPr="00C53BFF" w14:paraId="5D6368C7" w14:textId="77777777" w:rsidTr="003B4D95">
        <w:trPr>
          <w:trHeight w:val="284"/>
        </w:trPr>
        <w:tc>
          <w:tcPr>
            <w:tcW w:w="7205" w:type="dxa"/>
          </w:tcPr>
          <w:p w14:paraId="23436571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Vastelasten (Afvalverwijdering e.d.)</w:t>
            </w:r>
          </w:p>
        </w:tc>
        <w:tc>
          <w:tcPr>
            <w:tcW w:w="587" w:type="dxa"/>
          </w:tcPr>
          <w:p w14:paraId="6B975912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2840EA25" w14:textId="20A71036" w:rsidR="00C53BFF" w:rsidRPr="00792C6A" w:rsidRDefault="00C53BFF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Lasten\# "0,00" 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100,00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53BFF" w:rsidRPr="00C53BFF" w14:paraId="2E9A6BDC" w14:textId="77777777" w:rsidTr="003B4D95">
        <w:trPr>
          <w:trHeight w:val="284"/>
        </w:trPr>
        <w:tc>
          <w:tcPr>
            <w:tcW w:w="7205" w:type="dxa"/>
          </w:tcPr>
          <w:p w14:paraId="49B7843E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Onderhoudsbijdrage</w:t>
            </w:r>
          </w:p>
        </w:tc>
        <w:tc>
          <w:tcPr>
            <w:tcW w:w="587" w:type="dxa"/>
          </w:tcPr>
          <w:p w14:paraId="20591238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141CC411" w14:textId="60C711AA" w:rsidR="00C53BFF" w:rsidRPr="00792C6A" w:rsidRDefault="00C53BFF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Onderhoudsbijdrage\# "0,00" 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50,00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53BFF" w:rsidRPr="00C53BFF" w14:paraId="10004C89" w14:textId="77777777" w:rsidTr="003B4D95">
        <w:trPr>
          <w:trHeight w:val="284"/>
        </w:trPr>
        <w:tc>
          <w:tcPr>
            <w:tcW w:w="7205" w:type="dxa"/>
          </w:tcPr>
          <w:p w14:paraId="7528ACC9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Verzekering</w:t>
            </w:r>
          </w:p>
        </w:tc>
        <w:tc>
          <w:tcPr>
            <w:tcW w:w="587" w:type="dxa"/>
          </w:tcPr>
          <w:p w14:paraId="3479A15E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393060DA" w14:textId="4A3F336D" w:rsidR="00C53BFF" w:rsidRPr="00792C6A" w:rsidRDefault="00C53BFF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Premie\# "0,00" 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31,43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53BFF" w:rsidRPr="00C53BFF" w14:paraId="5F801020" w14:textId="77777777" w:rsidTr="003B4D95">
        <w:trPr>
          <w:trHeight w:val="284"/>
        </w:trPr>
        <w:tc>
          <w:tcPr>
            <w:tcW w:w="7205" w:type="dxa"/>
          </w:tcPr>
          <w:p w14:paraId="7684E63A" w14:textId="334A8F3A" w:rsidR="00C53BFF" w:rsidRPr="00792C6A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792C6A">
              <w:rPr>
                <w:rFonts w:cs="Arial"/>
                <w:sz w:val="18"/>
                <w:szCs w:val="18"/>
              </w:rPr>
              <w:t xml:space="preserve">Water eindstand </w:t>
            </w: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"W_eind"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 w:rsidRPr="003A28B5">
              <w:rPr>
                <w:rFonts w:cs="Arial"/>
                <w:noProof/>
                <w:sz w:val="18"/>
                <w:szCs w:val="18"/>
              </w:rPr>
              <w:t>1249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  <w:r w:rsidR="00A674AD">
              <w:rPr>
                <w:rFonts w:cs="Arial"/>
                <w:sz w:val="18"/>
                <w:szCs w:val="18"/>
              </w:rPr>
              <w:t xml:space="preserve"> - </w:t>
            </w:r>
            <w:r w:rsidRPr="00792C6A">
              <w:rPr>
                <w:rFonts w:cs="Arial"/>
                <w:sz w:val="18"/>
                <w:szCs w:val="18"/>
              </w:rPr>
              <w:t xml:space="preserve">beginstand </w:t>
            </w: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W_begin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 w:rsidRPr="003A28B5">
              <w:rPr>
                <w:rFonts w:cs="Arial"/>
                <w:noProof/>
                <w:sz w:val="18"/>
                <w:szCs w:val="18"/>
              </w:rPr>
              <w:t>1242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  <w:r w:rsidRPr="00792C6A">
              <w:rPr>
                <w:rFonts w:cs="Arial"/>
                <w:sz w:val="18"/>
                <w:szCs w:val="18"/>
              </w:rPr>
              <w:t xml:space="preserve">, verbruik </w:t>
            </w: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W_Verbruik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 w:rsidRPr="003A28B5">
              <w:rPr>
                <w:rFonts w:cs="Arial"/>
                <w:noProof/>
                <w:sz w:val="18"/>
                <w:szCs w:val="18"/>
              </w:rPr>
              <w:t>7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  <w:r w:rsidRPr="00792C6A">
              <w:rPr>
                <w:rFonts w:cs="Arial"/>
                <w:sz w:val="18"/>
                <w:szCs w:val="18"/>
              </w:rPr>
              <w:t xml:space="preserve"> m³ à € 1,50</w:t>
            </w:r>
          </w:p>
        </w:tc>
        <w:tc>
          <w:tcPr>
            <w:tcW w:w="587" w:type="dxa"/>
          </w:tcPr>
          <w:p w14:paraId="638143B1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710ECA9E" w14:textId="05288F39" w:rsidR="00C53BFF" w:rsidRPr="00792C6A" w:rsidRDefault="00C53BFF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</w:instrText>
            </w:r>
            <w:r w:rsidRPr="00792C6A">
              <w:rPr>
                <w:rFonts w:cs="Arial"/>
                <w:noProof/>
                <w:sz w:val="18"/>
                <w:szCs w:val="18"/>
              </w:rPr>
              <w:instrText>Water</w:instrText>
            </w:r>
            <w:r w:rsidRPr="00792C6A">
              <w:rPr>
                <w:rFonts w:cs="Arial"/>
                <w:sz w:val="18"/>
                <w:szCs w:val="18"/>
              </w:rPr>
              <w:instrText xml:space="preserve">\# "0,00" 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10,50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53BFF" w:rsidRPr="00C53BFF" w14:paraId="0366856B" w14:textId="77777777" w:rsidTr="003B4D95">
        <w:trPr>
          <w:trHeight w:val="284"/>
        </w:trPr>
        <w:tc>
          <w:tcPr>
            <w:tcW w:w="7205" w:type="dxa"/>
          </w:tcPr>
          <w:p w14:paraId="4EF777DC" w14:textId="3C9ECE34" w:rsidR="00C53BFF" w:rsidRPr="00792C6A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792C6A">
              <w:rPr>
                <w:rFonts w:cs="Arial"/>
                <w:sz w:val="18"/>
                <w:szCs w:val="18"/>
              </w:rPr>
              <w:t xml:space="preserve">Electra eindstand </w:t>
            </w: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E_eind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 w:rsidRPr="003A28B5">
              <w:rPr>
                <w:rFonts w:cs="Arial"/>
                <w:noProof/>
                <w:sz w:val="18"/>
                <w:szCs w:val="18"/>
              </w:rPr>
              <w:t>9930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  <w:r w:rsidRPr="00792C6A">
              <w:rPr>
                <w:rFonts w:cs="Arial"/>
                <w:sz w:val="18"/>
                <w:szCs w:val="18"/>
              </w:rPr>
              <w:t xml:space="preserve"> </w:t>
            </w:r>
            <w:r w:rsidR="00A674AD">
              <w:rPr>
                <w:rFonts w:cs="Arial"/>
                <w:sz w:val="18"/>
                <w:szCs w:val="18"/>
              </w:rPr>
              <w:t xml:space="preserve">- </w:t>
            </w:r>
            <w:r w:rsidRPr="00792C6A">
              <w:rPr>
                <w:rFonts w:cs="Arial"/>
                <w:sz w:val="18"/>
                <w:szCs w:val="18"/>
              </w:rPr>
              <w:t xml:space="preserve">beginstand </w:t>
            </w: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E_begin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 w:rsidRPr="003A28B5">
              <w:rPr>
                <w:rFonts w:cs="Arial"/>
                <w:noProof/>
                <w:sz w:val="18"/>
                <w:szCs w:val="18"/>
              </w:rPr>
              <w:t>9231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  <w:r w:rsidRPr="00792C6A">
              <w:rPr>
                <w:rFonts w:cs="Arial"/>
                <w:sz w:val="18"/>
                <w:szCs w:val="18"/>
              </w:rPr>
              <w:t xml:space="preserve">, verbruik </w:t>
            </w: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E_Verbruik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 w:rsidRPr="003A28B5">
              <w:rPr>
                <w:rFonts w:cs="Arial"/>
                <w:noProof/>
                <w:sz w:val="18"/>
                <w:szCs w:val="18"/>
              </w:rPr>
              <w:t>699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  <w:r w:rsidRPr="00792C6A">
              <w:rPr>
                <w:rFonts w:cs="Arial"/>
                <w:sz w:val="18"/>
                <w:szCs w:val="18"/>
              </w:rPr>
              <w:t xml:space="preserve"> Kw/h à € 0,29 </w:t>
            </w:r>
          </w:p>
        </w:tc>
        <w:tc>
          <w:tcPr>
            <w:tcW w:w="587" w:type="dxa"/>
          </w:tcPr>
          <w:p w14:paraId="06BE23C5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476EDECF" w14:textId="00CC79CC" w:rsidR="00C53BFF" w:rsidRPr="00792C6A" w:rsidRDefault="00C53BFF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 w:rsidRPr="00792C6A">
              <w:rPr>
                <w:rFonts w:cs="Arial"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sz w:val="18"/>
                <w:szCs w:val="18"/>
              </w:rPr>
              <w:instrText xml:space="preserve"> MERGEFIELD </w:instrText>
            </w:r>
            <w:r w:rsidRPr="00792C6A">
              <w:rPr>
                <w:rFonts w:cs="Arial"/>
                <w:noProof/>
                <w:sz w:val="18"/>
                <w:szCs w:val="18"/>
              </w:rPr>
              <w:instrText>Elektra</w:instrText>
            </w:r>
            <w:r w:rsidRPr="00792C6A">
              <w:rPr>
                <w:rFonts w:cs="Arial"/>
                <w:sz w:val="18"/>
                <w:szCs w:val="18"/>
              </w:rPr>
              <w:instrText xml:space="preserve">\# "0,00"  </w:instrText>
            </w:r>
            <w:r w:rsidRPr="00792C6A"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202,71</w:t>
            </w:r>
            <w:r w:rsidRPr="00792C6A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53BFF" w:rsidRPr="00C53BFF" w14:paraId="5DF226B5" w14:textId="77777777" w:rsidTr="003B4D95">
        <w:trPr>
          <w:trHeight w:hRule="exact" w:val="57"/>
        </w:trPr>
        <w:tc>
          <w:tcPr>
            <w:tcW w:w="7205" w:type="dxa"/>
          </w:tcPr>
          <w:p w14:paraId="0F1901A9" w14:textId="77777777" w:rsidR="00732A87" w:rsidRPr="00C53BFF" w:rsidRDefault="00732A87" w:rsidP="00797CC5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bookmarkStart w:id="2" w:name="_Hlk503359497"/>
          </w:p>
        </w:tc>
        <w:tc>
          <w:tcPr>
            <w:tcW w:w="587" w:type="dxa"/>
          </w:tcPr>
          <w:p w14:paraId="4D61752E" w14:textId="77777777" w:rsidR="00732A87" w:rsidRPr="00C53BFF" w:rsidRDefault="00732A87" w:rsidP="00797CC5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139" w:type="dxa"/>
          </w:tcPr>
          <w:p w14:paraId="2ED935D0" w14:textId="77777777" w:rsidR="00732A87" w:rsidRPr="00C53BFF" w:rsidRDefault="00732A87" w:rsidP="00797CC5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</w:p>
        </w:tc>
      </w:tr>
      <w:bookmarkEnd w:id="2"/>
      <w:tr w:rsidR="00C53BFF" w:rsidRPr="00C53BFF" w14:paraId="020F5CB5" w14:textId="77777777" w:rsidTr="003B4D95">
        <w:trPr>
          <w:trHeight w:val="284"/>
        </w:trPr>
        <w:tc>
          <w:tcPr>
            <w:tcW w:w="7205" w:type="dxa"/>
          </w:tcPr>
          <w:p w14:paraId="2DC3C5CC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Subtotaal algemene kosten</w:t>
            </w:r>
          </w:p>
        </w:tc>
        <w:tc>
          <w:tcPr>
            <w:tcW w:w="587" w:type="dxa"/>
          </w:tcPr>
          <w:p w14:paraId="4A87E6FE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</w:tcPr>
          <w:p w14:paraId="5AB58DD7" w14:textId="272C343D" w:rsidR="00C53BFF" w:rsidRPr="00792C6A" w:rsidRDefault="00C53BFF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b/>
                <w:sz w:val="18"/>
                <w:szCs w:val="18"/>
              </w:rPr>
            </w:pPr>
            <w:r w:rsidRPr="00792C6A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792C6A">
              <w:rPr>
                <w:rFonts w:cs="Arial"/>
                <w:b/>
                <w:sz w:val="18"/>
                <w:szCs w:val="18"/>
              </w:rPr>
              <w:instrText xml:space="preserve"> MERGEFIELD Subtotaal\# "0,00" </w:instrText>
            </w:r>
            <w:r w:rsidRPr="00792C6A">
              <w:rPr>
                <w:rFonts w:cs="Arial"/>
                <w:b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b/>
                <w:noProof/>
                <w:sz w:val="18"/>
                <w:szCs w:val="18"/>
              </w:rPr>
              <w:t>722,60</w:t>
            </w:r>
            <w:r w:rsidRPr="00792C6A">
              <w:rPr>
                <w:rFonts w:cs="Arial"/>
                <w:b/>
                <w:sz w:val="18"/>
                <w:szCs w:val="18"/>
              </w:rPr>
              <w:fldChar w:fldCharType="end"/>
            </w:r>
          </w:p>
        </w:tc>
      </w:tr>
      <w:tr w:rsidR="00C53BFF" w:rsidRPr="00C53BFF" w14:paraId="2391B705" w14:textId="77777777" w:rsidTr="003B4D95">
        <w:trPr>
          <w:trHeight w:val="284"/>
        </w:trPr>
        <w:tc>
          <w:tcPr>
            <w:tcW w:w="7205" w:type="dxa"/>
            <w:tcBorders>
              <w:bottom w:val="single" w:sz="4" w:space="0" w:color="auto"/>
            </w:tcBorders>
          </w:tcPr>
          <w:p w14:paraId="226438F0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Specifieke posten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14:paraId="79E916F8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7E231962" w14:textId="081A34F0" w:rsidR="00C53BFF" w:rsidRPr="00792C6A" w:rsidRDefault="003B4D95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MERGEFIELD Som_Overig</w:instrText>
            </w:r>
            <w:r w:rsidRPr="00792C6A">
              <w:rPr>
                <w:rFonts w:cs="Arial"/>
                <w:sz w:val="18"/>
                <w:szCs w:val="18"/>
              </w:rPr>
              <w:instrText>\# "0,00</w:instrText>
            </w:r>
            <w:r>
              <w:rPr>
                <w:rFonts w:cs="Arial"/>
                <w:sz w:val="18"/>
                <w:szCs w:val="18"/>
              </w:rPr>
              <w:instrText xml:space="preserve">" </w:instrText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noProof/>
                <w:sz w:val="18"/>
                <w:szCs w:val="18"/>
              </w:rPr>
              <w:t>0,00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C53BFF" w:rsidRPr="00C53BFF" w14:paraId="5F9520D4" w14:textId="77777777" w:rsidTr="003B4D95">
        <w:trPr>
          <w:trHeight w:hRule="exact" w:val="851"/>
        </w:trPr>
        <w:tc>
          <w:tcPr>
            <w:tcW w:w="7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26FC61" w14:textId="6FF6409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b/>
                <w:sz w:val="18"/>
                <w:szCs w:val="18"/>
              </w:rPr>
            </w:pPr>
            <w:r w:rsidRPr="00C53BFF">
              <w:rPr>
                <w:rFonts w:cs="Arial"/>
                <w:b/>
                <w:sz w:val="18"/>
                <w:szCs w:val="18"/>
              </w:rPr>
              <w:t xml:space="preserve">Totaal door u te voldoen op </w:t>
            </w:r>
            <w:r w:rsidR="001F7D00">
              <w:rPr>
                <w:rFonts w:cs="Arial"/>
                <w:b/>
                <w:sz w:val="18"/>
                <w:szCs w:val="18"/>
              </w:rPr>
              <w:t>bankrekening</w:t>
            </w:r>
            <w:r w:rsidRPr="00C53BFF">
              <w:rPr>
                <w:rFonts w:cs="Arial"/>
                <w:b/>
                <w:sz w:val="18"/>
                <w:szCs w:val="18"/>
              </w:rPr>
              <w:t xml:space="preserve"> NL</w:t>
            </w:r>
            <w:r w:rsidR="00294D08">
              <w:rPr>
                <w:rFonts w:cs="Arial"/>
                <w:b/>
                <w:sz w:val="18"/>
                <w:szCs w:val="18"/>
              </w:rPr>
              <w:t>99ABCD</w:t>
            </w:r>
            <w:r w:rsidRPr="00C53BFF">
              <w:rPr>
                <w:rFonts w:cs="Arial"/>
                <w:b/>
                <w:sz w:val="18"/>
                <w:szCs w:val="18"/>
              </w:rPr>
              <w:t>0000</w:t>
            </w:r>
            <w:r w:rsidR="00686CE3">
              <w:rPr>
                <w:rFonts w:cs="Arial"/>
                <w:b/>
                <w:sz w:val="18"/>
                <w:szCs w:val="18"/>
              </w:rPr>
              <w:t>123456</w:t>
            </w:r>
          </w:p>
          <w:p w14:paraId="7AACEC9A" w14:textId="77777777" w:rsidR="00C53BFF" w:rsidRPr="00C53BFF" w:rsidRDefault="00C53BFF" w:rsidP="00C53BFF">
            <w:pPr>
              <w:tabs>
                <w:tab w:val="left" w:pos="6521"/>
                <w:tab w:val="decimal" w:pos="7371"/>
              </w:tabs>
              <w:rPr>
                <w:rFonts w:cs="Arial"/>
                <w:sz w:val="18"/>
                <w:szCs w:val="18"/>
              </w:rPr>
            </w:pPr>
          </w:p>
          <w:p w14:paraId="56FDC834" w14:textId="3B4E664F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sz w:val="18"/>
                <w:szCs w:val="18"/>
              </w:rPr>
            </w:pPr>
            <w:r w:rsidRPr="00C53BFF">
              <w:rPr>
                <w:rFonts w:cs="Arial"/>
                <w:sz w:val="18"/>
                <w:szCs w:val="18"/>
              </w:rPr>
              <w:t xml:space="preserve">onder vermelding van factuur nummer </w:t>
            </w:r>
            <w:r w:rsidR="005446BE">
              <w:rPr>
                <w:rFonts w:cs="Arial"/>
                <w:sz w:val="18"/>
                <w:szCs w:val="18"/>
              </w:rPr>
              <w:fldChar w:fldCharType="begin"/>
            </w:r>
            <w:r w:rsidR="005446BE">
              <w:rPr>
                <w:rFonts w:cs="Arial"/>
                <w:sz w:val="18"/>
                <w:szCs w:val="18"/>
              </w:rPr>
              <w:instrText xml:space="preserve"> MERGEFIELD "Nummer" </w:instrText>
            </w:r>
            <w:r w:rsidR="005446BE">
              <w:rPr>
                <w:rFonts w:cs="Arial"/>
                <w:sz w:val="18"/>
                <w:szCs w:val="18"/>
              </w:rPr>
              <w:fldChar w:fldCharType="separate"/>
            </w:r>
            <w:r w:rsidR="003517D7" w:rsidRPr="003A28B5">
              <w:rPr>
                <w:rFonts w:cs="Arial"/>
                <w:noProof/>
                <w:sz w:val="18"/>
                <w:szCs w:val="18"/>
              </w:rPr>
              <w:t>100001</w:t>
            </w:r>
            <w:r w:rsidR="005446BE">
              <w:rPr>
                <w:rFonts w:cs="Arial"/>
                <w:sz w:val="18"/>
                <w:szCs w:val="18"/>
              </w:rPr>
              <w:fldChar w:fldCharType="end"/>
            </w:r>
            <w:r w:rsidRPr="00C53BFF">
              <w:rPr>
                <w:rFonts w:cs="Arial"/>
                <w:noProof/>
                <w:sz w:val="18"/>
                <w:szCs w:val="18"/>
              </w:rPr>
              <w:t>/20</w:t>
            </w:r>
            <w:r w:rsidR="0008492E">
              <w:rPr>
                <w:rFonts w:cs="Arial"/>
                <w:noProof/>
                <w:sz w:val="18"/>
                <w:szCs w:val="18"/>
              </w:rPr>
              <w:t>20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66142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b/>
                <w:sz w:val="18"/>
                <w:szCs w:val="18"/>
              </w:rPr>
            </w:pPr>
            <w:r w:rsidRPr="00C53BFF">
              <w:rPr>
                <w:rFonts w:cs="Arial"/>
                <w:b/>
                <w:sz w:val="18"/>
                <w:szCs w:val="18"/>
              </w:rPr>
              <w:t>€</w:t>
            </w:r>
          </w:p>
          <w:p w14:paraId="66FE102B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b/>
                <w:sz w:val="18"/>
                <w:szCs w:val="18"/>
              </w:rPr>
            </w:pPr>
          </w:p>
          <w:p w14:paraId="3BBF30BE" w14:textId="77777777" w:rsidR="00C53BFF" w:rsidRPr="00C53BFF" w:rsidRDefault="00C53BFF" w:rsidP="00C53BFF">
            <w:pPr>
              <w:tabs>
                <w:tab w:val="left" w:pos="4820"/>
                <w:tab w:val="decimal" w:pos="7371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AAD0" w14:textId="106EBA9C" w:rsidR="00C53BFF" w:rsidRDefault="000D5E65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b/>
                <w:sz w:val="18"/>
                <w:szCs w:val="18"/>
              </w:rPr>
            </w:pPr>
            <w:r w:rsidRPr="000D5E65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0D5E65">
              <w:rPr>
                <w:rFonts w:cs="Arial"/>
                <w:b/>
                <w:sz w:val="18"/>
                <w:szCs w:val="18"/>
              </w:rPr>
              <w:instrText xml:space="preserve"> MERGEFIELD "Totaal"\#"0,00" </w:instrText>
            </w:r>
            <w:r w:rsidRPr="000D5E65">
              <w:rPr>
                <w:rFonts w:cs="Arial"/>
                <w:b/>
                <w:sz w:val="18"/>
                <w:szCs w:val="18"/>
              </w:rPr>
              <w:fldChar w:fldCharType="separate"/>
            </w:r>
            <w:r w:rsidR="003517D7">
              <w:rPr>
                <w:rFonts w:cs="Arial"/>
                <w:b/>
                <w:noProof/>
                <w:sz w:val="18"/>
                <w:szCs w:val="18"/>
              </w:rPr>
              <w:t>722,60</w:t>
            </w:r>
            <w:r w:rsidRPr="000D5E65">
              <w:rPr>
                <w:rFonts w:cs="Arial"/>
                <w:b/>
                <w:sz w:val="18"/>
                <w:szCs w:val="18"/>
              </w:rPr>
              <w:fldChar w:fldCharType="end"/>
            </w:r>
          </w:p>
          <w:p w14:paraId="774EB378" w14:textId="77777777" w:rsidR="000D5E65" w:rsidRDefault="000D5E65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b/>
                <w:sz w:val="18"/>
                <w:szCs w:val="18"/>
              </w:rPr>
            </w:pPr>
          </w:p>
          <w:p w14:paraId="2147EE7E" w14:textId="77777777" w:rsidR="000D5E65" w:rsidRPr="00792C6A" w:rsidRDefault="000D5E65" w:rsidP="00C53BFF">
            <w:pPr>
              <w:tabs>
                <w:tab w:val="left" w:pos="4820"/>
                <w:tab w:val="decimal" w:pos="7371"/>
              </w:tabs>
              <w:jc w:val="right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771942AC" w14:textId="77777777" w:rsidR="00D83CAA" w:rsidRPr="00C53BFF" w:rsidRDefault="00D83CAA" w:rsidP="0088570C">
      <w:pPr>
        <w:tabs>
          <w:tab w:val="left" w:pos="4820"/>
          <w:tab w:val="decimal" w:pos="7371"/>
        </w:tabs>
        <w:rPr>
          <w:rFonts w:cs="Arial"/>
          <w:sz w:val="18"/>
          <w:szCs w:val="18"/>
        </w:rPr>
      </w:pPr>
    </w:p>
    <w:p w14:paraId="1F1FC2A3" w14:textId="77777777" w:rsidR="0088570C" w:rsidRPr="00C53BFF" w:rsidRDefault="0088570C" w:rsidP="0088570C">
      <w:pPr>
        <w:tabs>
          <w:tab w:val="left" w:pos="6521"/>
          <w:tab w:val="decimal" w:pos="7371"/>
        </w:tabs>
        <w:rPr>
          <w:rFonts w:cs="Arial"/>
          <w:sz w:val="18"/>
          <w:szCs w:val="18"/>
          <w:u w:val="single"/>
        </w:rPr>
      </w:pPr>
    </w:p>
    <w:p w14:paraId="207AAE53" w14:textId="77777777" w:rsidR="0088570C" w:rsidRPr="00C53BFF" w:rsidRDefault="0088570C" w:rsidP="0088570C">
      <w:pPr>
        <w:tabs>
          <w:tab w:val="left" w:pos="3119"/>
          <w:tab w:val="left" w:pos="6521"/>
          <w:tab w:val="decimal" w:pos="6804"/>
        </w:tabs>
        <w:ind w:left="-1417" w:firstLine="1417"/>
        <w:rPr>
          <w:rFonts w:cs="Arial"/>
          <w:sz w:val="18"/>
          <w:szCs w:val="18"/>
        </w:rPr>
      </w:pPr>
      <w:r w:rsidRPr="00C53BFF">
        <w:rPr>
          <w:rFonts w:cs="Arial"/>
          <w:sz w:val="18"/>
          <w:szCs w:val="18"/>
        </w:rPr>
        <w:t>Met vriendelijke groet,</w:t>
      </w:r>
    </w:p>
    <w:p w14:paraId="1D7E6817" w14:textId="7BCDD112" w:rsidR="0088570C" w:rsidRPr="00C53BFF" w:rsidRDefault="00686CE3" w:rsidP="0088570C">
      <w:pPr>
        <w:tabs>
          <w:tab w:val="left" w:pos="3119"/>
          <w:tab w:val="left" w:pos="6521"/>
          <w:tab w:val="decimal" w:pos="6804"/>
        </w:tabs>
        <w:ind w:left="-1417" w:firstLine="1417"/>
        <w:rPr>
          <w:rFonts w:cs="Arial"/>
          <w:sz w:val="18"/>
          <w:szCs w:val="18"/>
        </w:rPr>
      </w:pPr>
      <w:r w:rsidRPr="00686CE3">
        <w:rPr>
          <w:rFonts w:cs="Arial"/>
          <w:sz w:val="18"/>
          <w:szCs w:val="18"/>
        </w:rPr>
        <w:t>Our Paradise</w:t>
      </w:r>
    </w:p>
    <w:p w14:paraId="156C0E34" w14:textId="77777777" w:rsidR="0088570C" w:rsidRPr="00EA5C3A" w:rsidRDefault="0088570C" w:rsidP="0088570C">
      <w:pPr>
        <w:tabs>
          <w:tab w:val="left" w:pos="3119"/>
          <w:tab w:val="left" w:pos="6521"/>
          <w:tab w:val="decimal" w:pos="6804"/>
        </w:tabs>
        <w:ind w:left="-1417" w:firstLine="1417"/>
        <w:rPr>
          <w:rFonts w:cs="Arial"/>
          <w:sz w:val="18"/>
          <w:szCs w:val="18"/>
        </w:rPr>
      </w:pPr>
    </w:p>
    <w:p w14:paraId="6D699E2E" w14:textId="77777777" w:rsidR="0088570C" w:rsidRPr="00EA5C3A" w:rsidRDefault="0088570C" w:rsidP="0088570C">
      <w:pPr>
        <w:tabs>
          <w:tab w:val="left" w:pos="3119"/>
          <w:tab w:val="left" w:pos="6521"/>
          <w:tab w:val="decimal" w:pos="6804"/>
        </w:tabs>
        <w:ind w:left="-1417" w:firstLine="1417"/>
        <w:rPr>
          <w:rFonts w:cs="Arial"/>
          <w:sz w:val="18"/>
          <w:szCs w:val="18"/>
        </w:rPr>
      </w:pPr>
    </w:p>
    <w:p w14:paraId="07E63AE2" w14:textId="77777777" w:rsidR="0088570C" w:rsidRPr="00EA5C3A" w:rsidRDefault="0088570C" w:rsidP="0088570C">
      <w:pPr>
        <w:tabs>
          <w:tab w:val="left" w:pos="3119"/>
          <w:tab w:val="left" w:pos="6521"/>
          <w:tab w:val="decimal" w:pos="6804"/>
        </w:tabs>
        <w:ind w:left="-1417" w:firstLine="1417"/>
        <w:rPr>
          <w:rFonts w:cs="Arial"/>
          <w:sz w:val="18"/>
          <w:szCs w:val="18"/>
        </w:rPr>
      </w:pPr>
    </w:p>
    <w:p w14:paraId="266DA06F" w14:textId="0728EC4E" w:rsidR="0088570C" w:rsidRPr="00EA5C3A" w:rsidRDefault="00EA5C3A" w:rsidP="0088570C">
      <w:pPr>
        <w:tabs>
          <w:tab w:val="left" w:pos="3119"/>
          <w:tab w:val="left" w:pos="6521"/>
          <w:tab w:val="decimal" w:pos="6804"/>
        </w:tabs>
        <w:ind w:left="-1417" w:firstLine="1417"/>
        <w:rPr>
          <w:rFonts w:cs="Arial"/>
          <w:sz w:val="18"/>
          <w:szCs w:val="18"/>
        </w:rPr>
      </w:pPr>
      <w:r w:rsidRPr="00EA5C3A">
        <w:rPr>
          <w:rFonts w:cs="Arial"/>
          <w:sz w:val="18"/>
          <w:szCs w:val="18"/>
        </w:rPr>
        <w:t>H.K</w:t>
      </w:r>
      <w:r w:rsidR="001773D9" w:rsidRPr="00EA5C3A">
        <w:rPr>
          <w:rFonts w:cs="Arial"/>
          <w:sz w:val="18"/>
          <w:szCs w:val="18"/>
        </w:rPr>
        <w:t>. van de Ven,</w:t>
      </w:r>
    </w:p>
    <w:p w14:paraId="4B8CE0AB" w14:textId="1ECEC501" w:rsidR="00D166FA" w:rsidRPr="001773D9" w:rsidRDefault="0088570C" w:rsidP="001773D9">
      <w:pPr>
        <w:tabs>
          <w:tab w:val="left" w:pos="3119"/>
          <w:tab w:val="left" w:pos="6521"/>
          <w:tab w:val="decimal" w:pos="6804"/>
        </w:tabs>
        <w:ind w:left="-1417" w:firstLine="1417"/>
        <w:rPr>
          <w:rFonts w:cs="Arial"/>
        </w:rPr>
      </w:pPr>
      <w:r w:rsidRPr="00EA5C3A">
        <w:rPr>
          <w:rFonts w:cs="Arial"/>
          <w:sz w:val="18"/>
          <w:szCs w:val="18"/>
        </w:rPr>
        <w:t>penningmeester</w:t>
      </w:r>
    </w:p>
    <w:p w14:paraId="2475CB19" w14:textId="55FD4A22" w:rsidR="006F52DE" w:rsidRDefault="006F52DE" w:rsidP="004219F1"/>
    <w:p w14:paraId="7111E233" w14:textId="561FB54A" w:rsidR="006F52DE" w:rsidRDefault="006F52DE" w:rsidP="004219F1"/>
    <w:p w14:paraId="197AADFA" w14:textId="12711E59" w:rsidR="006F52DE" w:rsidRDefault="006F52DE" w:rsidP="004219F1"/>
    <w:p w14:paraId="18A5FD99" w14:textId="32FE9214" w:rsidR="006F52DE" w:rsidRDefault="006F52DE" w:rsidP="004219F1"/>
    <w:p w14:paraId="6B36C548" w14:textId="2F3B47F4" w:rsidR="006F52DE" w:rsidRDefault="006F52DE" w:rsidP="004219F1"/>
    <w:p w14:paraId="10442B98" w14:textId="2249126E" w:rsidR="006F52DE" w:rsidRDefault="006F52DE" w:rsidP="004219F1"/>
    <w:p w14:paraId="6854BFE1" w14:textId="1652043D" w:rsidR="006F52DE" w:rsidRDefault="006F52DE" w:rsidP="004219F1"/>
    <w:p w14:paraId="63796868" w14:textId="43A74C3A" w:rsidR="006F52DE" w:rsidRDefault="006F52DE" w:rsidP="004219F1"/>
    <w:p w14:paraId="04241CDF" w14:textId="78745BA5" w:rsidR="006F52DE" w:rsidRDefault="006F52DE" w:rsidP="004219F1"/>
    <w:p w14:paraId="22ECB178" w14:textId="6D610B0D" w:rsidR="006F52DE" w:rsidRDefault="006F52DE" w:rsidP="004219F1"/>
    <w:p w14:paraId="3EF1F659" w14:textId="63847B4A" w:rsidR="006F52DE" w:rsidRDefault="006F52DE" w:rsidP="004219F1"/>
    <w:p w14:paraId="6C7AA03E" w14:textId="77777777" w:rsidR="006F52DE" w:rsidRPr="00C53BFF" w:rsidRDefault="006F52DE" w:rsidP="004219F1"/>
    <w:sectPr w:rsidR="006F52DE" w:rsidRPr="00C53BFF" w:rsidSect="00484ABB">
      <w:headerReference w:type="default" r:id="rId7"/>
      <w:type w:val="continuous"/>
      <w:pgSz w:w="11906" w:h="16838" w:code="9"/>
      <w:pgMar w:top="284" w:right="1418" w:bottom="709" w:left="1418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4E930" w14:textId="77777777" w:rsidR="00CD330A" w:rsidRDefault="00CD330A" w:rsidP="000D094C">
      <w:r>
        <w:separator/>
      </w:r>
    </w:p>
  </w:endnote>
  <w:endnote w:type="continuationSeparator" w:id="0">
    <w:p w14:paraId="70D85E47" w14:textId="77777777" w:rsidR="00CD330A" w:rsidRDefault="00CD330A" w:rsidP="000D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1068B" w14:textId="77777777" w:rsidR="00CD330A" w:rsidRDefault="00CD330A" w:rsidP="000D094C">
      <w:r>
        <w:separator/>
      </w:r>
    </w:p>
  </w:footnote>
  <w:footnote w:type="continuationSeparator" w:id="0">
    <w:p w14:paraId="746C9579" w14:textId="77777777" w:rsidR="00CD330A" w:rsidRDefault="00CD330A" w:rsidP="000D0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A126C" w14:textId="77777777" w:rsidR="00CD330A" w:rsidRDefault="00CD330A"/>
  <w:p w14:paraId="7C71B277" w14:textId="77777777" w:rsidR="00CD330A" w:rsidRDefault="00CD330A">
    <w:pPr>
      <w:pStyle w:val="Koptekst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2013857643"/>
  </wne:recipientData>
  <wne:recipientData>
    <wne:active wne:val="1"/>
    <wne:hash wne:val="76324002"/>
  </wne:recipientData>
  <wne:recipientData>
    <wne:active wne:val="1"/>
    <wne:hash wne:val="1730523561"/>
  </wne:recipientData>
  <wne:recipientData>
    <wne:active wne:val="1"/>
    <wne:hash wne:val="1716537116"/>
  </wne:recipientData>
  <wne:recipientData>
    <wne:active wne:val="1"/>
    <wne:hash wne:val="-835570499"/>
  </wne:recipientData>
  <wne:recipientData>
    <wne:active wne:val="1"/>
    <wne:hash wne:val="1569689478"/>
  </wne:recipientData>
  <wne:recipientData>
    <wne:active wne:val="1"/>
    <wne:hash wne:val="879048587"/>
  </wne:recipientData>
  <wne:recipientData>
    <wne:active wne:val="1"/>
    <wne:hash wne:val="-1420981404"/>
  </wne:recipientData>
  <wne:recipientData>
    <wne:active wne:val="1"/>
    <wne:hash wne:val="1899536713"/>
  </wne:recipientData>
  <wne:recipientData>
    <wne:active wne:val="1"/>
    <wne:hash wne:val="-2069966376"/>
  </wne:recipientData>
  <wne:recipientData>
    <wne:active wne:val="1"/>
    <wne:hash wne:val="-1417246829"/>
  </wne:recipientData>
  <wne:recipientData>
    <wne:active wne:val="1"/>
    <wne:hash wne:val="-716324188"/>
  </wne:recipientData>
  <wne:recipientData>
    <wne:active wne:val="1"/>
    <wne:hash wne:val="278443055"/>
  </wne:recipientData>
  <wne:recipientData>
    <wne:active wne:val="1"/>
    <wne:hash wne:val="1718834674"/>
  </wne:recipientData>
  <wne:recipientData>
    <wne:active wne:val="1"/>
    <wne:hash wne:val="-642881935"/>
  </wne:recipientData>
  <wne:recipientData>
    <wne:active wne:val="1"/>
    <wne:hash wne:val="-950685354"/>
  </wne:recipientData>
  <wne:recipientData>
    <wne:active wne:val="1"/>
    <wne:hash wne:val="2118094401"/>
  </wne:recipientData>
  <wne:recipientData>
    <wne:active wne:val="1"/>
    <wne:hash wne:val="-1490793386"/>
  </wne:recipientData>
  <wne:recipientData>
    <wne:active wne:val="1"/>
    <wne:hash wne:val="2080286955"/>
  </wne:recipientData>
  <wne:recipientData>
    <wne:active wne:val="1"/>
    <wne:hash wne:val="668220601"/>
  </wne:recipientData>
  <wne:recipientData>
    <wne:active wne:val="1"/>
    <wne:hash wne:val="410196070"/>
  </wne:recipientData>
  <wne:recipientData>
    <wne:active wne:val="1"/>
    <wne:hash wne:val="-277357085"/>
  </wne:recipientData>
  <wne:recipientData>
    <wne:active wne:val="1"/>
    <wne:hash wne:val="1325837458"/>
  </wne:recipientData>
  <wne:recipientData>
    <wne:active wne:val="1"/>
    <wne:hash wne:val="160124224"/>
  </wne:recipientData>
  <wne:recipientData>
    <wne:active wne:val="1"/>
    <wne:hash wne:val="1431393052"/>
  </wne:recipientData>
  <wne:recipientData>
    <wne:active wne:val="1"/>
    <wne:hash wne:val="331439033"/>
  </wne:recipientData>
  <wne:recipientData>
    <wne:active wne:val="1"/>
    <wne:hash wne:val="1487724708"/>
  </wne:recipientData>
  <wne:recipientData>
    <wne:active wne:val="1"/>
    <wne:hash wne:val="1002476524"/>
  </wne:recipientData>
  <wne:recipientData>
    <wne:active wne:val="1"/>
    <wne:hash wne:val="2107736024"/>
  </wne:recipientData>
  <wne:recipientData>
    <wne:active wne:val="1"/>
    <wne:hash wne:val="-1244511968"/>
  </wne:recipientData>
  <wne:recipientData>
    <wne:active wne:val="1"/>
    <wne:hash wne:val="-214927306"/>
  </wne:recipientData>
  <wne:recipientData>
    <wne:active wne:val="1"/>
    <wne:hash wne:val="6326689"/>
  </wne:recipientData>
  <wne:recipientData>
    <wne:active wne:val="1"/>
    <wne:hash wne:val="35342612"/>
  </wne:recipientData>
  <wne:recipientData>
    <wne:active wne:val="1"/>
    <wne:hash wne:val="-14461917"/>
  </wne:recipientData>
  <wne:recipientData>
    <wne:active wne:val="1"/>
    <wne:hash wne:val="-733961825"/>
  </wne:recipientData>
  <wne:recipientData>
    <wne:active wne:val="1"/>
    <wne:hash wne:val="-298572871"/>
  </wne:recipientData>
  <wne:recipientData>
    <wne:active wne:val="1"/>
    <wne:hash wne:val="2979570"/>
  </wne:recipientData>
  <wne:recipientData>
    <wne:active wne:val="1"/>
    <wne:hash wne:val="-1446524294"/>
  </wne:recipientData>
  <wne:recipientData>
    <wne:active wne:val="1"/>
    <wne:hash wne:val="845733046"/>
  </wne:recipientData>
  <wne:recipientData>
    <wne:active wne:val="1"/>
    <wne:hash wne:val="-321513956"/>
  </wne:recipientData>
  <wne:recipientData>
    <wne:active wne:val="1"/>
    <wne:hash wne:val="1351455244"/>
  </wne:recipientData>
  <wne:recipientData>
    <wne:active wne:val="1"/>
    <wne:hash wne:val="-394959266"/>
  </wne:recipientData>
  <wne:recipientData>
    <wne:active wne:val="1"/>
    <wne:hash wne:val="-3213135"/>
  </wne:recipientData>
  <wne:recipientData>
    <wne:active wne:val="1"/>
    <wne:hash wne:val="9099997"/>
  </wne:recipientData>
  <wne:recipientData>
    <wne:active wne:val="1"/>
    <wne:hash wne:val="-987674134"/>
  </wne:recipientData>
  <wne:recipientData>
    <wne:active wne:val="1"/>
    <wne:hash wne:val="-1347458726"/>
  </wne:recipientData>
  <wne:recipientData>
    <wne:active wne:val="1"/>
    <wne:hash wne:val="-1293903177"/>
  </wne:recipientData>
  <wne:recipientData>
    <wne:active wne:val="1"/>
    <wne:hash wne:val="1597317189"/>
  </wne:recipientData>
  <wne:recipientData>
    <wne:active wne:val="1"/>
    <wne:hash wne:val="1534777377"/>
  </wne:recipientData>
  <wne:recipientData>
    <wne:active wne:val="1"/>
    <wne:hash wne:val="-1996058306"/>
  </wne:recipientData>
  <wne:recipientData>
    <wne:active wne:val="1"/>
    <wne:hash wne:val="-371125013"/>
  </wne:recipientData>
  <wne:recipientData>
    <wne:active wne:val="1"/>
    <wne:hash wne:val="1603770789"/>
  </wne:recipientData>
  <wne:recipientData>
    <wne:active wne:val="1"/>
    <wne:hash wne:val="-1660586946"/>
  </wne:recipientData>
  <wne:recipientData>
    <wne:active wne:val="1"/>
    <wne:hash wne:val="-1484773764"/>
  </wne:recipientData>
  <wne:recipientData>
    <wne:active wne:val="1"/>
    <wne:hash wne:val="1323672552"/>
  </wne:recipientData>
  <wne:recipientData>
    <wne:active wne:val="1"/>
    <wne:hash wne:val="1187856382"/>
  </wne:recipientData>
  <wne:recipientData>
    <wne:active wne:val="1"/>
    <wne:hash wne:val="-450033535"/>
  </wne:recipientData>
  <wne:recipientData>
    <wne:active wne:val="1"/>
    <wne:hash wne:val="-2120115688"/>
  </wne:recipientData>
  <wne:recipientData>
    <wne:active wne:val="1"/>
    <wne:hash wne:val="1418084020"/>
  </wne:recipientData>
  <wne:recipientData>
    <wne:active wne:val="1"/>
    <wne:hash wne:val="901889164"/>
  </wne:recipientData>
  <wne:recipientData>
    <wne:active wne:val="1"/>
    <wne:hash wne:val="-1574232770"/>
  </wne:recipientData>
  <wne:recipientData>
    <wne:active wne:val="1"/>
    <wne:hash wne:val="168901824"/>
  </wne:recipientData>
  <wne:recipientData>
    <wne:active wne:val="1"/>
    <wne:hash wne:val="121493619"/>
  </wne:recipientData>
  <wne:recipientData>
    <wne:active wne:val="1"/>
    <wne:hash wne:val="1684319124"/>
  </wne:recipientData>
  <wne:recipientData>
    <wne:active wne:val="1"/>
    <wne:hash wne:val="-285801141"/>
  </wne:recipientData>
  <wne:recipientData>
    <wne:active wne:val="1"/>
    <wne:hash wne:val="-347322375"/>
  </wne:recipientData>
  <wne:recipientData>
    <wne:active wne:val="1"/>
    <wne:hash wne:val="363609565"/>
  </wne:recipientData>
  <wne:recipientData>
    <wne:active wne:val="1"/>
    <wne:hash wne:val="318887101"/>
  </wne:recipientData>
  <wne:recipientData>
    <wne:active wne:val="1"/>
    <wne:hash wne:val="825169490"/>
  </wne:recipientData>
  <wne:recipientData>
    <wne:active wne:val="1"/>
    <wne:hash wne:val="1527803861"/>
  </wne:recipientData>
  <wne:recipientData>
    <wne:active wne:val="1"/>
    <wne:hash wne:val="1243469971"/>
  </wne:recipientData>
  <wne:recipientData>
    <wne:active wne:val="1"/>
    <wne:hash wne:val="307761594"/>
  </wne:recipientData>
  <wne:recipientData>
    <wne:active wne:val="1"/>
    <wne:hash wne:val="898578293"/>
  </wne:recipientData>
  <wne:recipientData>
    <wne:active wne:val="1"/>
    <wne:hash wne:val="-1192754711"/>
  </wne:recipientData>
  <wne:recipientData>
    <wne:active wne:val="1"/>
    <wne:hash wne:val="887927462"/>
  </wne:recipientData>
  <wne:recipientData>
    <wne:active wne:val="1"/>
    <wne:hash wne:val="1523702124"/>
  </wne:recipientData>
  <wne:recipientData>
    <wne:active wne:val="1"/>
    <wne:hash wne:val="134259772"/>
  </wne:recipientData>
  <wne:recipientData>
    <wne:active wne:val="1"/>
    <wne:hash wne:val="-525802154"/>
  </wne:recipientData>
  <wne:recipientData>
    <wne:active wne:val="1"/>
    <wne:hash wne:val="-124186226"/>
  </wne:recipientData>
  <wne:recipientData>
    <wne:active wne:val="1"/>
    <wne:hash wne:val="449384622"/>
  </wne:recipientData>
  <wne:recipientData>
    <wne:active wne:val="1"/>
    <wne:hash wne:val="-1762686735"/>
  </wne:recipientData>
  <wne:recipientData>
    <wne:active wne:val="1"/>
    <wne:hash wne:val="653915336"/>
  </wne:recipientData>
  <wne:recipientData>
    <wne:active wne:val="1"/>
    <wne:hash wne:val="-1678402552"/>
  </wne:recipientData>
  <wne:recipientData>
    <wne:active wne:val="1"/>
    <wne:hash wne:val="-1749719622"/>
  </wne:recipientData>
  <wne:recipientData>
    <wne:active wne:val="1"/>
    <wne:hash wne:val="-2049024290"/>
  </wne:recipientData>
  <wne:recipientData>
    <wne:active wne:val="1"/>
    <wne:hash wne:val="-1683549716"/>
  </wne:recipientData>
  <wne:recipientData>
    <wne:active wne:val="1"/>
    <wne:hash wne:val="-918143359"/>
  </wne:recipientData>
  <wne:recipientData>
    <wne:active wne:val="1"/>
    <wne:hash wne:val="-1231853523"/>
  </wne:recipientData>
  <wne:recipientData>
    <wne:active wne:val="1"/>
    <wne:hash wne:val="1089478585"/>
  </wne:recipientData>
  <wne:recipientData>
    <wne:active wne:val="1"/>
    <wne:hash wne:val="1469413234"/>
  </wne:recipientData>
  <wne:recipientData>
    <wne:active wne:val="1"/>
    <wne:hash wne:val="1798319856"/>
  </wne:recipientData>
  <wne:recipientData>
    <wne:active wne:val="1"/>
    <wne:hash wne:val="-1877915871"/>
  </wne:recipientData>
  <wne:recipientData>
    <wne:active wne:val="1"/>
    <wne:hash wne:val="1709517590"/>
  </wne:recipientData>
  <wne:recipientData>
    <wne:active wne:val="1"/>
    <wne:hash wne:val="-820788739"/>
  </wne:recipientData>
  <wne:recipientData>
    <wne:active wne:val="1"/>
    <wne:hash wne:val="86386065"/>
  </wne:recipientData>
  <wne:recipientData>
    <wne:active wne:val="1"/>
    <wne:hash wne:val="-616029631"/>
  </wne:recipientData>
  <wne:recipientData>
    <wne:active wne:val="1"/>
    <wne:hash wne:val="758224169"/>
  </wne:recipientData>
  <wne:recipientData>
    <wne:active wne:val="1"/>
    <wne:hash wne:val="1856965676"/>
  </wne:recipientData>
  <wne:recipientData>
    <wne:active wne:val="1"/>
    <wne:hash wne:val="1531919751"/>
  </wne:recipientData>
  <wne:recipientData>
    <wne:active wne:val="1"/>
    <wne:hash wne:val="34108168"/>
  </wne:recipientData>
  <wne:recipientData>
    <wne:active wne:val="1"/>
    <wne:hash wne:val="-236480723"/>
  </wne:recipientData>
  <wne:recipientData>
    <wne:active wne:val="1"/>
    <wne:hash wne:val="-299035302"/>
  </wne:recipientData>
  <wne:recipientData>
    <wne:active wne:val="1"/>
    <wne:hash wne:val="1615072015"/>
  </wne:recipientData>
  <wne:recipientData>
    <wne:active wne:val="1"/>
    <wne:hash wne:val="-540620389"/>
  </wne:recipientData>
  <wne:recipientData>
    <wne:active wne:val="1"/>
    <wne:hash wne:val="-1207490420"/>
  </wne:recipientData>
  <wne:recipientData>
    <wne:active wne:val="1"/>
    <wne:hash wne:val="-1360634348"/>
  </wne:recipientData>
  <wne:recipientData>
    <wne:active wne:val="1"/>
    <wne:hash wne:val="-2070404720"/>
  </wne:recipientData>
  <wne:recipientData>
    <wne:active wne:val="1"/>
    <wne:hash wne:val="285918974"/>
  </wne:recipientData>
  <wne:recipientData>
    <wne:active wne:val="1"/>
    <wne:hash wne:val="-1044579138"/>
  </wne:recipientData>
  <wne:recipientData>
    <wne:active wne:val="1"/>
    <wne:hash wne:val="8819103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D:\00 COELWERK\SEFAC VB2010_send_facturen\send_invoices_SEIN_v0.15\bin\Debug\facturatie_actueel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acturen$`  WHERE `Tuin` IS NOT null "/>
    <w:dataSource r:id="rId2"/>
    <w:viewMergedData/>
    <w:odso>
      <w:udl w:val="Provider=Microsoft.ACE.OLEDB.12.0;User ID=Admin;Data Source=D:\00 COELWERK\SEFAC VB2010_send_facturen\send_invoices_SEIN_v0.15\bin\Debug\facturatie_actueel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acturen$"/>
      <w:src r:id="rId3"/>
      <w:colDelim w:val="9"/>
      <w:type w:val="database"/>
      <w:fHdr/>
      <w:fieldMapData>
        <w:lid w:val="nl-NL"/>
      </w:fieldMapData>
      <w:fieldMapData>
        <w:lid w:val="nl-NL"/>
      </w:fieldMapData>
      <w:fieldMapData>
        <w:type w:val="dbColumn"/>
        <w:name w:val="Voornaam"/>
        <w:mappedName w:val="Voornaam"/>
        <w:column w:val="6"/>
        <w:lid w:val="nl-NL"/>
      </w:fieldMapData>
      <w:fieldMapData>
        <w:type w:val="dbColumn"/>
        <w:name w:val="Voorletters"/>
        <w:mappedName w:val="Middelste naam"/>
        <w:column w:val="3"/>
        <w:lid w:val="nl-NL"/>
      </w:fieldMapData>
      <w:fieldMapData>
        <w:type w:val="dbColumn"/>
        <w:name w:val="Achternaam"/>
        <w:mappedName w:val="Achternaam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Adres"/>
        <w:mappedName w:val="Adres 1"/>
        <w:column w:val="7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Postcode"/>
        <w:mappedName w:val="Postcode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adres"/>
        <w:mappedName w:val="E-mailadres"/>
        <w:column w:val="11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recipientData r:id="rId4"/>
    </w:odso>
  </w:mailMerge>
  <w:defaultTabStop w:val="708"/>
  <w:hyphenationZone w:val="425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0C"/>
    <w:rsid w:val="00006BD6"/>
    <w:rsid w:val="00025CBD"/>
    <w:rsid w:val="00030E57"/>
    <w:rsid w:val="0005176D"/>
    <w:rsid w:val="000666EB"/>
    <w:rsid w:val="00081DEB"/>
    <w:rsid w:val="0008492E"/>
    <w:rsid w:val="000850C3"/>
    <w:rsid w:val="00085A86"/>
    <w:rsid w:val="000A175B"/>
    <w:rsid w:val="000B379C"/>
    <w:rsid w:val="000B508A"/>
    <w:rsid w:val="000C187E"/>
    <w:rsid w:val="000D094C"/>
    <w:rsid w:val="000D5E65"/>
    <w:rsid w:val="000F48DE"/>
    <w:rsid w:val="000F4977"/>
    <w:rsid w:val="00101E5D"/>
    <w:rsid w:val="00122CB1"/>
    <w:rsid w:val="00125DCB"/>
    <w:rsid w:val="001302EB"/>
    <w:rsid w:val="00134324"/>
    <w:rsid w:val="001401BF"/>
    <w:rsid w:val="00142E76"/>
    <w:rsid w:val="00143120"/>
    <w:rsid w:val="00164D26"/>
    <w:rsid w:val="001752C8"/>
    <w:rsid w:val="001773D9"/>
    <w:rsid w:val="001B68FB"/>
    <w:rsid w:val="001C651A"/>
    <w:rsid w:val="001D14BB"/>
    <w:rsid w:val="001D5303"/>
    <w:rsid w:val="001F6299"/>
    <w:rsid w:val="001F7D00"/>
    <w:rsid w:val="00205422"/>
    <w:rsid w:val="0024169E"/>
    <w:rsid w:val="00251CA1"/>
    <w:rsid w:val="00264BB3"/>
    <w:rsid w:val="00274DCF"/>
    <w:rsid w:val="00276ADA"/>
    <w:rsid w:val="00276FA7"/>
    <w:rsid w:val="002925FC"/>
    <w:rsid w:val="00294D08"/>
    <w:rsid w:val="002A7F77"/>
    <w:rsid w:val="002B40B0"/>
    <w:rsid w:val="002C7603"/>
    <w:rsid w:val="002D180C"/>
    <w:rsid w:val="002D7BF9"/>
    <w:rsid w:val="002E128D"/>
    <w:rsid w:val="00301FFD"/>
    <w:rsid w:val="00316B2D"/>
    <w:rsid w:val="00317E1B"/>
    <w:rsid w:val="003272B2"/>
    <w:rsid w:val="003517D7"/>
    <w:rsid w:val="00352837"/>
    <w:rsid w:val="003770B6"/>
    <w:rsid w:val="00393989"/>
    <w:rsid w:val="003B4D95"/>
    <w:rsid w:val="003C30BC"/>
    <w:rsid w:val="003C405B"/>
    <w:rsid w:val="003D65E3"/>
    <w:rsid w:val="003E18B7"/>
    <w:rsid w:val="00401F71"/>
    <w:rsid w:val="0041197A"/>
    <w:rsid w:val="004219F1"/>
    <w:rsid w:val="00421B73"/>
    <w:rsid w:val="00446190"/>
    <w:rsid w:val="00462F4C"/>
    <w:rsid w:val="00470250"/>
    <w:rsid w:val="00484ABB"/>
    <w:rsid w:val="004A3BA5"/>
    <w:rsid w:val="004B0DE8"/>
    <w:rsid w:val="004C354F"/>
    <w:rsid w:val="004D5D56"/>
    <w:rsid w:val="00516433"/>
    <w:rsid w:val="00531745"/>
    <w:rsid w:val="005446BE"/>
    <w:rsid w:val="00553F82"/>
    <w:rsid w:val="0056180B"/>
    <w:rsid w:val="005862B2"/>
    <w:rsid w:val="005B0B59"/>
    <w:rsid w:val="005B59FB"/>
    <w:rsid w:val="005C2EFB"/>
    <w:rsid w:val="005D2DB5"/>
    <w:rsid w:val="005F2E7D"/>
    <w:rsid w:val="0060061E"/>
    <w:rsid w:val="006633DF"/>
    <w:rsid w:val="00664529"/>
    <w:rsid w:val="0068237B"/>
    <w:rsid w:val="00682CF4"/>
    <w:rsid w:val="006863A8"/>
    <w:rsid w:val="00686CE3"/>
    <w:rsid w:val="00695F4B"/>
    <w:rsid w:val="006C6D9E"/>
    <w:rsid w:val="006F2C87"/>
    <w:rsid w:val="006F52DE"/>
    <w:rsid w:val="00714B79"/>
    <w:rsid w:val="00720C1D"/>
    <w:rsid w:val="00720F4E"/>
    <w:rsid w:val="007276DE"/>
    <w:rsid w:val="00732A87"/>
    <w:rsid w:val="00740F50"/>
    <w:rsid w:val="00742046"/>
    <w:rsid w:val="00744E7D"/>
    <w:rsid w:val="00784C93"/>
    <w:rsid w:val="00797CC5"/>
    <w:rsid w:val="007E42DD"/>
    <w:rsid w:val="0080417E"/>
    <w:rsid w:val="00807A6A"/>
    <w:rsid w:val="00814F0D"/>
    <w:rsid w:val="0085709C"/>
    <w:rsid w:val="00860E8A"/>
    <w:rsid w:val="00862F55"/>
    <w:rsid w:val="00863BD5"/>
    <w:rsid w:val="00863DDB"/>
    <w:rsid w:val="0087672A"/>
    <w:rsid w:val="00885039"/>
    <w:rsid w:val="0088570C"/>
    <w:rsid w:val="008C1631"/>
    <w:rsid w:val="008E5946"/>
    <w:rsid w:val="00905CF7"/>
    <w:rsid w:val="0092591B"/>
    <w:rsid w:val="009409BD"/>
    <w:rsid w:val="0098573E"/>
    <w:rsid w:val="00991726"/>
    <w:rsid w:val="009A4E00"/>
    <w:rsid w:val="009B527F"/>
    <w:rsid w:val="009C35A1"/>
    <w:rsid w:val="009C3696"/>
    <w:rsid w:val="009E1860"/>
    <w:rsid w:val="009F6840"/>
    <w:rsid w:val="00A0018F"/>
    <w:rsid w:val="00A01903"/>
    <w:rsid w:val="00A05C3A"/>
    <w:rsid w:val="00A124F6"/>
    <w:rsid w:val="00A211FB"/>
    <w:rsid w:val="00A4772A"/>
    <w:rsid w:val="00A6324C"/>
    <w:rsid w:val="00A674AD"/>
    <w:rsid w:val="00A71433"/>
    <w:rsid w:val="00A83D5E"/>
    <w:rsid w:val="00A87F15"/>
    <w:rsid w:val="00AB23A2"/>
    <w:rsid w:val="00AB5CF4"/>
    <w:rsid w:val="00AB768D"/>
    <w:rsid w:val="00AB77D6"/>
    <w:rsid w:val="00AE2B6C"/>
    <w:rsid w:val="00AE4265"/>
    <w:rsid w:val="00AE73F0"/>
    <w:rsid w:val="00B03232"/>
    <w:rsid w:val="00B04591"/>
    <w:rsid w:val="00B216FC"/>
    <w:rsid w:val="00B301C9"/>
    <w:rsid w:val="00B54294"/>
    <w:rsid w:val="00B717E2"/>
    <w:rsid w:val="00B80474"/>
    <w:rsid w:val="00B9349C"/>
    <w:rsid w:val="00BB150C"/>
    <w:rsid w:val="00BD27FE"/>
    <w:rsid w:val="00BF496A"/>
    <w:rsid w:val="00BF77D6"/>
    <w:rsid w:val="00C04235"/>
    <w:rsid w:val="00C04CB1"/>
    <w:rsid w:val="00C325A8"/>
    <w:rsid w:val="00C53BFF"/>
    <w:rsid w:val="00C70C51"/>
    <w:rsid w:val="00CC7F80"/>
    <w:rsid w:val="00CD330A"/>
    <w:rsid w:val="00CD3311"/>
    <w:rsid w:val="00CE36C3"/>
    <w:rsid w:val="00CF5264"/>
    <w:rsid w:val="00D01C94"/>
    <w:rsid w:val="00D166FA"/>
    <w:rsid w:val="00D241BC"/>
    <w:rsid w:val="00D40CCF"/>
    <w:rsid w:val="00D518FF"/>
    <w:rsid w:val="00D57DA9"/>
    <w:rsid w:val="00D72C2D"/>
    <w:rsid w:val="00D83CAA"/>
    <w:rsid w:val="00DA106B"/>
    <w:rsid w:val="00DD3990"/>
    <w:rsid w:val="00DD41D6"/>
    <w:rsid w:val="00E008BF"/>
    <w:rsid w:val="00E069FC"/>
    <w:rsid w:val="00E14CDD"/>
    <w:rsid w:val="00E26C7B"/>
    <w:rsid w:val="00E53B3C"/>
    <w:rsid w:val="00E67BB7"/>
    <w:rsid w:val="00E8016C"/>
    <w:rsid w:val="00E808CC"/>
    <w:rsid w:val="00E878C1"/>
    <w:rsid w:val="00E91D9C"/>
    <w:rsid w:val="00EA5A97"/>
    <w:rsid w:val="00EA5C3A"/>
    <w:rsid w:val="00EB3431"/>
    <w:rsid w:val="00EB6D32"/>
    <w:rsid w:val="00EC33CB"/>
    <w:rsid w:val="00EE1A9D"/>
    <w:rsid w:val="00F1207E"/>
    <w:rsid w:val="00F14289"/>
    <w:rsid w:val="00F17391"/>
    <w:rsid w:val="00F26162"/>
    <w:rsid w:val="00F41DE5"/>
    <w:rsid w:val="00F85E30"/>
    <w:rsid w:val="00FB1B1F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,"/>
  <w:listSeparator w:val=";"/>
  <w14:docId w14:val="6D399043"/>
  <w15:chartTrackingRefBased/>
  <w15:docId w15:val="{6928456F-0657-4EB7-B9DB-77AA2B6B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8570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219F1"/>
    <w:pPr>
      <w:autoSpaceDE w:val="0"/>
      <w:autoSpaceDN w:val="0"/>
      <w:adjustRightInd w:val="0"/>
      <w:spacing w:after="0" w:line="244" w:lineRule="exact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219F1"/>
    <w:rPr>
      <w:color w:val="0563C1" w:themeColor="hyperlink"/>
      <w:u w:val="single"/>
    </w:rPr>
  </w:style>
  <w:style w:type="table" w:styleId="Tabelraster">
    <w:name w:val="Table Grid"/>
    <w:basedOn w:val="Standaardtabel"/>
    <w:rsid w:val="004219F1"/>
    <w:pPr>
      <w:spacing w:after="0" w:line="244" w:lineRule="exact"/>
    </w:pPr>
    <w:rPr>
      <w:rFonts w:ascii="Arial" w:hAnsi="Arial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166FA"/>
    <w:rPr>
      <w:rFonts w:ascii="Segoe UI" w:eastAsiaTheme="minorHAnsi" w:hAnsi="Segoe UI" w:cs="Segoe UI"/>
      <w:kern w:val="2"/>
      <w:sz w:val="18"/>
      <w:szCs w:val="18"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66FA"/>
    <w:rPr>
      <w:rFonts w:ascii="Segoe UI" w:hAnsi="Segoe UI" w:cs="Segoe UI"/>
      <w:kern w:val="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D094C"/>
    <w:pPr>
      <w:tabs>
        <w:tab w:val="center" w:pos="4536"/>
        <w:tab w:val="right" w:pos="9072"/>
      </w:tabs>
    </w:pPr>
    <w:rPr>
      <w:rFonts w:eastAsiaTheme="minorHAnsi" w:cstheme="minorBidi"/>
      <w:kern w:val="2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0D094C"/>
    <w:rPr>
      <w:rFonts w:ascii="Arial" w:hAnsi="Arial"/>
      <w:kern w:val="2"/>
    </w:rPr>
  </w:style>
  <w:style w:type="paragraph" w:styleId="Voettekst">
    <w:name w:val="footer"/>
    <w:basedOn w:val="Standaard"/>
    <w:link w:val="VoettekstChar"/>
    <w:uiPriority w:val="99"/>
    <w:unhideWhenUsed/>
    <w:rsid w:val="000D094C"/>
    <w:pPr>
      <w:tabs>
        <w:tab w:val="center" w:pos="4536"/>
        <w:tab w:val="right" w:pos="9072"/>
      </w:tabs>
    </w:pPr>
    <w:rPr>
      <w:rFonts w:eastAsiaTheme="minorHAnsi" w:cstheme="minorBidi"/>
      <w:kern w:val="2"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0D094C"/>
    <w:rPr>
      <w:rFonts w:ascii="Arial" w:hAnsi="Arial"/>
      <w:kern w:val="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05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00%20COELWERK\SEFAC%20VB2010_send_facturen\send_invoices_SEIN_v0.15\bin\Debug\facturatie_actueel.xls" TargetMode="External"/><Relationship Id="rId2" Type="http://schemas.openxmlformats.org/officeDocument/2006/relationships/mailMergeSource" Target="file:///D:\00%20COELWERK\SEFAC%20VB2010_send_facturen\send_invoices_SEIN_v0.15\bin\Debug\facturatie_actueel.xls" TargetMode="External"/><Relationship Id="rId1" Type="http://schemas.openxmlformats.org/officeDocument/2006/relationships/attachedTemplate" Target="file:///C:\Users\hedehaas\Documents\Aangepaste%20Office-sjablonen\briefhoofd%202017-11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A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57EE1-993F-45D2-B164-606EAFD8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briefhoofd 2017-11.dotx</Template>
  <TotalTime>75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</dc:creator>
  <cp:keywords/>
  <dc:description/>
  <cp:lastModifiedBy>hedehaas</cp:lastModifiedBy>
  <cp:revision>21</cp:revision>
  <cp:lastPrinted>2020-02-06T08:28:00Z</cp:lastPrinted>
  <dcterms:created xsi:type="dcterms:W3CDTF">2020-01-02T20:50:00Z</dcterms:created>
  <dcterms:modified xsi:type="dcterms:W3CDTF">2020-02-06T08:28:00Z</dcterms:modified>
</cp:coreProperties>
</file>